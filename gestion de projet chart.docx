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91803107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6D702277" w14:textId="3D838E62" w:rsidR="000E17BE" w:rsidRDefault="000E17B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E17BE" w14:paraId="1A140987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40AA37D6E604C15A0CEA86654B8E66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E71B6E" w14:textId="7E2E8160" w:rsidR="000E17BE" w:rsidRDefault="000E17BE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IFOSUP WAVRE </w:t>
                    </w:r>
                  </w:p>
                </w:tc>
              </w:sdtContent>
            </w:sdt>
          </w:tr>
          <w:tr w:rsidR="000E17BE" w14:paraId="58A551A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F83B470100B4CD0BFBEF720EC00D9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DBE4D3A" w14:textId="2A148037" w:rsidR="000E17BE" w:rsidRDefault="000E17B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DVPT SGBD</w:t>
                    </w:r>
                  </w:p>
                </w:sdtContent>
              </w:sdt>
            </w:tc>
          </w:tr>
          <w:tr w:rsidR="000E17BE" w14:paraId="0F73972F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77F0CF55C98B43DAADAD8C3E735EC8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398A18" w14:textId="637DCCF6" w:rsidR="000E17BE" w:rsidRDefault="000E17BE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examen</w:t>
                    </w:r>
                    <w:proofErr w:type="gram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E17BE" w:rsidRPr="000E17BE" w14:paraId="67D3925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  <w:lang w:val="en-GB"/>
                  </w:rPr>
                  <w:alias w:val="Auteur"/>
                  <w:id w:val="13406928"/>
                  <w:placeholder>
                    <w:docPart w:val="7F7D7E54BAF44F2797C604FE5702838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07B9F18" w14:textId="48FD7C7F" w:rsidR="000E17BE" w:rsidRPr="000E17BE" w:rsidRDefault="000E17BE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</w:pPr>
                    <w:r w:rsidRPr="000E17BE"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Gregory Cuozzo et No</w:t>
                    </w: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 xml:space="preserve">rman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Piryns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3D775C376ED47D9972825A0F8F512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01933E54" w14:textId="777CF189" w:rsidR="000E17BE" w:rsidRPr="000E17BE" w:rsidRDefault="000E17BE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19/06/2021</w:t>
                    </w:r>
                  </w:p>
                </w:sdtContent>
              </w:sdt>
              <w:p w14:paraId="08CAD17E" w14:textId="77777777" w:rsidR="000E17BE" w:rsidRPr="000E17BE" w:rsidRDefault="000E17BE">
                <w:pPr>
                  <w:pStyle w:val="Sansinterligne"/>
                  <w:rPr>
                    <w:color w:val="5B9BD5" w:themeColor="accent1"/>
                    <w:lang w:val="en-GB"/>
                  </w:rPr>
                </w:pPr>
              </w:p>
            </w:tc>
          </w:tr>
        </w:tbl>
        <w:p w14:paraId="08A58EDF" w14:textId="73DEB509" w:rsidR="000E17BE" w:rsidRDefault="000E17BE" w:rsidP="002955A6">
          <w:pPr>
            <w:rPr>
              <w:b/>
              <w:sz w:val="32"/>
              <w:szCs w:val="32"/>
            </w:rPr>
          </w:pPr>
          <w:r w:rsidRPr="000E17BE">
            <w:rPr>
              <w:b/>
              <w:sz w:val="32"/>
              <w:szCs w:val="32"/>
              <w:lang w:val="en-GB"/>
            </w:rPr>
            <w:br w:type="page"/>
          </w:r>
        </w:p>
      </w:sdtContent>
    </w:sdt>
    <w:p w14:paraId="39E4C90F" w14:textId="76F0A2E1" w:rsidR="00647521" w:rsidRPr="006F21A9" w:rsidRDefault="002955A6" w:rsidP="002955A6">
      <w:pPr>
        <w:rPr>
          <w:b/>
          <w:sz w:val="32"/>
          <w:szCs w:val="32"/>
        </w:rPr>
      </w:pPr>
      <w:r w:rsidRPr="006F21A9">
        <w:rPr>
          <w:b/>
          <w:sz w:val="32"/>
          <w:szCs w:val="32"/>
        </w:rPr>
        <w:lastRenderedPageBreak/>
        <w:t>Charte de projet</w:t>
      </w:r>
      <w:r w:rsidR="00D1443C">
        <w:rPr>
          <w:b/>
          <w:sz w:val="32"/>
          <w:szCs w:val="32"/>
        </w:rPr>
        <w:t xml:space="preserve"> </w:t>
      </w:r>
    </w:p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2955A6" w14:paraId="793BB63E" w14:textId="77777777" w:rsidTr="00DC0FD4">
        <w:tc>
          <w:tcPr>
            <w:tcW w:w="1838" w:type="dxa"/>
            <w:shd w:val="clear" w:color="auto" w:fill="FFFFFF" w:themeFill="background1"/>
          </w:tcPr>
          <w:p w14:paraId="190210CE" w14:textId="77777777" w:rsidR="002955A6" w:rsidRPr="00DC0FD4" w:rsidRDefault="002955A6" w:rsidP="002955A6">
            <w:pPr>
              <w:rPr>
                <w:b/>
              </w:rPr>
            </w:pPr>
            <w:r w:rsidRPr="00DC0FD4">
              <w:rPr>
                <w:b/>
              </w:rPr>
              <w:t>Nom du projet:</w:t>
            </w:r>
          </w:p>
          <w:p w14:paraId="7F4B65D4" w14:textId="77777777" w:rsidR="002955A6" w:rsidRPr="00DC0FD4" w:rsidRDefault="002955A6" w:rsidP="002955A6">
            <w:pPr>
              <w:rPr>
                <w:b/>
              </w:rPr>
            </w:pPr>
          </w:p>
        </w:tc>
        <w:tc>
          <w:tcPr>
            <w:tcW w:w="2670" w:type="dxa"/>
          </w:tcPr>
          <w:p w14:paraId="0A8E82A9" w14:textId="0EA7360D" w:rsidR="002955A6" w:rsidRDefault="00F00A0A" w:rsidP="002955A6">
            <w:proofErr w:type="spellStart"/>
            <w:r>
              <w:t>My</w:t>
            </w:r>
            <w:proofErr w:type="spellEnd"/>
            <w:r>
              <w:t xml:space="preserve"> building </w:t>
            </w:r>
          </w:p>
        </w:tc>
        <w:tc>
          <w:tcPr>
            <w:tcW w:w="2254" w:type="dxa"/>
            <w:shd w:val="clear" w:color="auto" w:fill="FFFFFF" w:themeFill="background1"/>
          </w:tcPr>
          <w:p w14:paraId="18373EA0" w14:textId="77777777" w:rsidR="002955A6" w:rsidRPr="00DC0FD4" w:rsidRDefault="006F21A9" w:rsidP="002955A6">
            <w:pPr>
              <w:rPr>
                <w:b/>
              </w:rPr>
            </w:pPr>
            <w:r w:rsidRPr="00DC0FD4">
              <w:rPr>
                <w:b/>
              </w:rPr>
              <w:t>Référence du projet:</w:t>
            </w:r>
          </w:p>
        </w:tc>
        <w:tc>
          <w:tcPr>
            <w:tcW w:w="2254" w:type="dxa"/>
          </w:tcPr>
          <w:p w14:paraId="1A6A4091" w14:textId="44E28DFE" w:rsidR="002955A6" w:rsidRDefault="00B20200" w:rsidP="002955A6">
            <w:r>
              <w:t>1</w:t>
            </w:r>
          </w:p>
        </w:tc>
      </w:tr>
      <w:tr w:rsidR="002955A6" w14:paraId="46DD75E8" w14:textId="77777777" w:rsidTr="00DC0FD4">
        <w:tc>
          <w:tcPr>
            <w:tcW w:w="1838" w:type="dxa"/>
            <w:shd w:val="clear" w:color="auto" w:fill="FFFFFF" w:themeFill="background1"/>
          </w:tcPr>
          <w:p w14:paraId="02CB51E0" w14:textId="77777777" w:rsidR="002955A6" w:rsidRPr="00DC0FD4" w:rsidRDefault="002955A6" w:rsidP="002955A6">
            <w:pPr>
              <w:rPr>
                <w:b/>
              </w:rPr>
            </w:pPr>
            <w:r w:rsidRPr="00DC0FD4">
              <w:rPr>
                <w:b/>
              </w:rPr>
              <w:t>Sponsor:</w:t>
            </w:r>
          </w:p>
          <w:p w14:paraId="4D10C0D6" w14:textId="77777777" w:rsidR="002955A6" w:rsidRPr="00DC0FD4" w:rsidRDefault="002955A6" w:rsidP="002955A6">
            <w:pPr>
              <w:rPr>
                <w:b/>
              </w:rPr>
            </w:pPr>
          </w:p>
        </w:tc>
        <w:tc>
          <w:tcPr>
            <w:tcW w:w="2670" w:type="dxa"/>
          </w:tcPr>
          <w:p w14:paraId="16C2B002" w14:textId="470A49F9" w:rsidR="002955A6" w:rsidRDefault="00B20200" w:rsidP="002955A6">
            <w:r>
              <w:t>N/A</w:t>
            </w:r>
          </w:p>
        </w:tc>
        <w:tc>
          <w:tcPr>
            <w:tcW w:w="2254" w:type="dxa"/>
            <w:shd w:val="clear" w:color="auto" w:fill="FFFFFF" w:themeFill="background1"/>
          </w:tcPr>
          <w:p w14:paraId="45E6F42C" w14:textId="77777777" w:rsidR="002955A6" w:rsidRPr="00DC0FD4" w:rsidRDefault="006F21A9" w:rsidP="002955A6">
            <w:pPr>
              <w:rPr>
                <w:b/>
              </w:rPr>
            </w:pPr>
            <w:r w:rsidRPr="00DC0FD4">
              <w:rPr>
                <w:b/>
              </w:rPr>
              <w:t>Date:</w:t>
            </w:r>
          </w:p>
        </w:tc>
        <w:tc>
          <w:tcPr>
            <w:tcW w:w="2254" w:type="dxa"/>
          </w:tcPr>
          <w:p w14:paraId="483225B5" w14:textId="0B994692" w:rsidR="002955A6" w:rsidRDefault="00B20200" w:rsidP="002955A6">
            <w:r>
              <w:t>0</w:t>
            </w:r>
            <w:r w:rsidR="00F00A0A">
              <w:t>7</w:t>
            </w:r>
            <w:r>
              <w:t>.06.2021</w:t>
            </w:r>
          </w:p>
        </w:tc>
      </w:tr>
      <w:tr w:rsidR="002955A6" w14:paraId="6B8A2377" w14:textId="77777777" w:rsidTr="00DC0FD4">
        <w:tc>
          <w:tcPr>
            <w:tcW w:w="1838" w:type="dxa"/>
            <w:shd w:val="clear" w:color="auto" w:fill="FFFFFF" w:themeFill="background1"/>
          </w:tcPr>
          <w:p w14:paraId="3901275D" w14:textId="77777777" w:rsidR="002955A6" w:rsidRPr="00DC0FD4" w:rsidRDefault="002955A6" w:rsidP="002955A6">
            <w:pPr>
              <w:rPr>
                <w:b/>
              </w:rPr>
            </w:pPr>
            <w:r w:rsidRPr="00DC0FD4">
              <w:rPr>
                <w:b/>
              </w:rPr>
              <w:t>Chef de projet:</w:t>
            </w:r>
          </w:p>
          <w:p w14:paraId="7C4FEBB4" w14:textId="77777777" w:rsidR="002955A6" w:rsidRPr="00DC0FD4" w:rsidRDefault="002955A6" w:rsidP="002955A6">
            <w:pPr>
              <w:rPr>
                <w:b/>
              </w:rPr>
            </w:pPr>
          </w:p>
        </w:tc>
        <w:tc>
          <w:tcPr>
            <w:tcW w:w="2670" w:type="dxa"/>
          </w:tcPr>
          <w:p w14:paraId="21125F30" w14:textId="75BE10E9" w:rsidR="002955A6" w:rsidRDefault="00B20200" w:rsidP="002955A6">
            <w:proofErr w:type="gramStart"/>
            <w:r>
              <w:t xml:space="preserve">Benjamin </w:t>
            </w:r>
            <w:r w:rsidR="00B91C34">
              <w:t xml:space="preserve"> </w:t>
            </w:r>
            <w:proofErr w:type="spellStart"/>
            <w:r w:rsidR="00B91C34">
              <w:t>Delbar</w:t>
            </w:r>
            <w:proofErr w:type="spellEnd"/>
            <w:proofErr w:type="gramEnd"/>
          </w:p>
        </w:tc>
        <w:tc>
          <w:tcPr>
            <w:tcW w:w="2254" w:type="dxa"/>
            <w:shd w:val="clear" w:color="auto" w:fill="FFFFFF" w:themeFill="background1"/>
          </w:tcPr>
          <w:p w14:paraId="58DA8595" w14:textId="77777777" w:rsidR="006F21A9" w:rsidRPr="00DC0FD4" w:rsidRDefault="006F21A9" w:rsidP="006F21A9">
            <w:pPr>
              <w:rPr>
                <w:b/>
              </w:rPr>
            </w:pPr>
            <w:r w:rsidRPr="00DC0FD4">
              <w:rPr>
                <w:b/>
              </w:rPr>
              <w:t>Responsable du document:</w:t>
            </w:r>
          </w:p>
          <w:p w14:paraId="52439A77" w14:textId="77777777" w:rsidR="002955A6" w:rsidRPr="00DC0FD4" w:rsidRDefault="002955A6" w:rsidP="002955A6">
            <w:pPr>
              <w:rPr>
                <w:b/>
              </w:rPr>
            </w:pPr>
          </w:p>
        </w:tc>
        <w:tc>
          <w:tcPr>
            <w:tcW w:w="2254" w:type="dxa"/>
          </w:tcPr>
          <w:p w14:paraId="0689B24F" w14:textId="2F271A3A" w:rsidR="002955A6" w:rsidRDefault="00B20200" w:rsidP="002955A6">
            <w:r>
              <w:t>Gregory Cuozzo</w:t>
            </w:r>
          </w:p>
        </w:tc>
      </w:tr>
    </w:tbl>
    <w:p w14:paraId="2D7F70DC" w14:textId="77777777" w:rsidR="002955A6" w:rsidRDefault="002955A6" w:rsidP="002955A6"/>
    <w:p w14:paraId="0D197FAB" w14:textId="77777777" w:rsidR="006F21A9" w:rsidRPr="00AE30DB" w:rsidRDefault="00AE30DB" w:rsidP="002955A6">
      <w:pPr>
        <w:rPr>
          <w:b/>
        </w:rPr>
      </w:pPr>
      <w:r w:rsidRPr="00AE30DB">
        <w:rPr>
          <w:b/>
        </w:rPr>
        <w:t>Document préparé/modifié par:</w:t>
      </w:r>
    </w:p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E30DB" w14:paraId="406D56BB" w14:textId="77777777" w:rsidTr="00AE30DB">
        <w:tc>
          <w:tcPr>
            <w:tcW w:w="4508" w:type="dxa"/>
            <w:shd w:val="clear" w:color="auto" w:fill="808080" w:themeFill="background1" w:themeFillShade="80"/>
          </w:tcPr>
          <w:p w14:paraId="26436B22" w14:textId="77777777" w:rsidR="00AE30DB" w:rsidRPr="00AE30DB" w:rsidRDefault="00AE30DB" w:rsidP="00AE30DB">
            <w:pPr>
              <w:jc w:val="center"/>
              <w:rPr>
                <w:b/>
                <w:color w:val="FFFFFF" w:themeColor="background1"/>
              </w:rPr>
            </w:pPr>
            <w:r w:rsidRPr="00AE30DB">
              <w:rPr>
                <w:b/>
                <w:color w:val="FFFFFF" w:themeColor="background1"/>
              </w:rPr>
              <w:t>Nom/Prénom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14:paraId="0371D10B" w14:textId="77777777" w:rsidR="00AE30DB" w:rsidRPr="00AE30DB" w:rsidRDefault="00AE30DB" w:rsidP="00AE30DB">
            <w:pPr>
              <w:jc w:val="center"/>
              <w:rPr>
                <w:b/>
                <w:color w:val="FFFFFF" w:themeColor="background1"/>
              </w:rPr>
            </w:pPr>
            <w:r w:rsidRPr="00AE30DB">
              <w:rPr>
                <w:b/>
                <w:color w:val="FFFFFF" w:themeColor="background1"/>
              </w:rPr>
              <w:t>Rôle dans l'organisation</w:t>
            </w:r>
          </w:p>
        </w:tc>
      </w:tr>
      <w:tr w:rsidR="00AE30DB" w14:paraId="04C91FF8" w14:textId="77777777" w:rsidTr="00AE30DB">
        <w:tc>
          <w:tcPr>
            <w:tcW w:w="4508" w:type="dxa"/>
          </w:tcPr>
          <w:p w14:paraId="3DA52591" w14:textId="5C1FF6F0" w:rsidR="00AE30DB" w:rsidRDefault="00B20200" w:rsidP="002955A6">
            <w:r>
              <w:t>Cuozzo Gregory</w:t>
            </w:r>
          </w:p>
        </w:tc>
        <w:tc>
          <w:tcPr>
            <w:tcW w:w="4508" w:type="dxa"/>
          </w:tcPr>
          <w:p w14:paraId="039EF928" w14:textId="0656B808" w:rsidR="00AE30DB" w:rsidRDefault="00B91C34" w:rsidP="002955A6">
            <w:r>
              <w:t>Etudiant en développement SGDB</w:t>
            </w:r>
          </w:p>
        </w:tc>
      </w:tr>
      <w:tr w:rsidR="00AE30DB" w14:paraId="1D351B95" w14:textId="77777777" w:rsidTr="00AE30DB">
        <w:tc>
          <w:tcPr>
            <w:tcW w:w="4508" w:type="dxa"/>
          </w:tcPr>
          <w:p w14:paraId="32DC158E" w14:textId="1714617A" w:rsidR="00AE30DB" w:rsidRDefault="00F00A0A" w:rsidP="002955A6">
            <w:proofErr w:type="spellStart"/>
            <w:proofErr w:type="gramStart"/>
            <w:r>
              <w:t>Piryns</w:t>
            </w:r>
            <w:proofErr w:type="spellEnd"/>
            <w:r>
              <w:t xml:space="preserve">  Norman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4033C5B9" w14:textId="604A44DC" w:rsidR="00AE30DB" w:rsidRDefault="00F00A0A" w:rsidP="002955A6">
            <w:r>
              <w:t>Etudiant en développement SGDB</w:t>
            </w:r>
          </w:p>
        </w:tc>
      </w:tr>
      <w:tr w:rsidR="00AE30DB" w14:paraId="3D94E8EC" w14:textId="77777777" w:rsidTr="00AE30DB">
        <w:tc>
          <w:tcPr>
            <w:tcW w:w="4508" w:type="dxa"/>
          </w:tcPr>
          <w:p w14:paraId="196FE0A6" w14:textId="77777777" w:rsidR="00AE30DB" w:rsidRDefault="00AE30DB" w:rsidP="002955A6"/>
        </w:tc>
        <w:tc>
          <w:tcPr>
            <w:tcW w:w="4508" w:type="dxa"/>
          </w:tcPr>
          <w:p w14:paraId="7409F8A6" w14:textId="77777777" w:rsidR="00AE30DB" w:rsidRDefault="00AE30DB" w:rsidP="002955A6"/>
        </w:tc>
      </w:tr>
    </w:tbl>
    <w:p w14:paraId="14B87FE0" w14:textId="77777777" w:rsidR="00AE30DB" w:rsidRDefault="00AE30DB" w:rsidP="002955A6"/>
    <w:p w14:paraId="050E7B90" w14:textId="77777777" w:rsidR="00AE30DB" w:rsidRPr="007131D2" w:rsidRDefault="007131D2" w:rsidP="007131D2">
      <w:pPr>
        <w:pStyle w:val="Paragraphedeliste"/>
        <w:numPr>
          <w:ilvl w:val="0"/>
          <w:numId w:val="8"/>
        </w:numPr>
        <w:rPr>
          <w:b/>
        </w:rPr>
      </w:pPr>
      <w:r w:rsidRPr="007131D2">
        <w:rPr>
          <w:b/>
        </w:rPr>
        <w:t>Raisons Business: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131D2" w:rsidRPr="007131D2" w14:paraId="64ABF82F" w14:textId="77777777" w:rsidTr="007131D2">
        <w:tc>
          <w:tcPr>
            <w:tcW w:w="562" w:type="dxa"/>
            <w:shd w:val="clear" w:color="auto" w:fill="808080" w:themeFill="background1" w:themeFillShade="80"/>
          </w:tcPr>
          <w:p w14:paraId="17A6E5DB" w14:textId="77777777" w:rsidR="007131D2" w:rsidRPr="007131D2" w:rsidRDefault="007131D2" w:rsidP="007131D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8454" w:type="dxa"/>
            <w:shd w:val="clear" w:color="auto" w:fill="808080" w:themeFill="background1" w:themeFillShade="80"/>
          </w:tcPr>
          <w:p w14:paraId="78CCD247" w14:textId="77777777" w:rsidR="007131D2" w:rsidRPr="007131D2" w:rsidRDefault="007131D2" w:rsidP="007131D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Raison(s) Business</w:t>
            </w:r>
          </w:p>
        </w:tc>
      </w:tr>
      <w:tr w:rsidR="007131D2" w14:paraId="6B761F0C" w14:textId="77777777" w:rsidTr="007131D2">
        <w:trPr>
          <w:trHeight w:val="1091"/>
        </w:trPr>
        <w:tc>
          <w:tcPr>
            <w:tcW w:w="562" w:type="dxa"/>
          </w:tcPr>
          <w:p w14:paraId="345D0FCC" w14:textId="147B6396" w:rsidR="007131D2" w:rsidRDefault="00B20200" w:rsidP="002955A6">
            <w:r>
              <w:t>1</w:t>
            </w:r>
          </w:p>
        </w:tc>
        <w:tc>
          <w:tcPr>
            <w:tcW w:w="8454" w:type="dxa"/>
          </w:tcPr>
          <w:p w14:paraId="7133CE16" w14:textId="7CFB85FC" w:rsidR="007131D2" w:rsidRDefault="00F00A0A" w:rsidP="002955A6">
            <w:r>
              <w:t xml:space="preserve">Difficultés à gérer les problèmes survenant dans les immeubles sous la responsabilité du syndic </w:t>
            </w:r>
          </w:p>
        </w:tc>
      </w:tr>
    </w:tbl>
    <w:p w14:paraId="73EB1081" w14:textId="77777777" w:rsidR="00B20200" w:rsidRDefault="00B20200" w:rsidP="002955A6"/>
    <w:p w14:paraId="5297D0AB" w14:textId="77777777" w:rsidR="007131D2" w:rsidRPr="007131D2" w:rsidRDefault="007131D2" w:rsidP="007131D2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Objectifs du projet</w:t>
      </w:r>
      <w:r w:rsidRPr="007131D2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131D2" w:rsidRPr="007131D2" w14:paraId="33F882CC" w14:textId="77777777" w:rsidTr="00F0426A">
        <w:tc>
          <w:tcPr>
            <w:tcW w:w="562" w:type="dxa"/>
            <w:shd w:val="clear" w:color="auto" w:fill="808080" w:themeFill="background1" w:themeFillShade="80"/>
          </w:tcPr>
          <w:p w14:paraId="252D17D3" w14:textId="77777777" w:rsidR="007131D2" w:rsidRPr="007131D2" w:rsidRDefault="007131D2" w:rsidP="00F042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8454" w:type="dxa"/>
            <w:shd w:val="clear" w:color="auto" w:fill="808080" w:themeFill="background1" w:themeFillShade="80"/>
          </w:tcPr>
          <w:p w14:paraId="4DF7BC1D" w14:textId="77777777" w:rsidR="007131D2" w:rsidRPr="007131D2" w:rsidRDefault="007131D2" w:rsidP="00F0426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Objectifs</w:t>
            </w:r>
          </w:p>
        </w:tc>
      </w:tr>
      <w:tr w:rsidR="007131D2" w14:paraId="68792F70" w14:textId="77777777" w:rsidTr="00F0426A">
        <w:trPr>
          <w:trHeight w:val="1091"/>
        </w:trPr>
        <w:tc>
          <w:tcPr>
            <w:tcW w:w="562" w:type="dxa"/>
          </w:tcPr>
          <w:p w14:paraId="5FBE92EA" w14:textId="273DFA8E" w:rsidR="007131D2" w:rsidRDefault="00B20200" w:rsidP="00B20200">
            <w:pPr>
              <w:jc w:val="center"/>
            </w:pPr>
            <w:r>
              <w:t>1</w:t>
            </w:r>
          </w:p>
        </w:tc>
        <w:tc>
          <w:tcPr>
            <w:tcW w:w="8454" w:type="dxa"/>
          </w:tcPr>
          <w:p w14:paraId="2D170DCD" w14:textId="43CAD3C2" w:rsidR="007131D2" w:rsidRDefault="00F00A0A" w:rsidP="00B20200">
            <w:pPr>
              <w:jc w:val="center"/>
            </w:pPr>
            <w:r>
              <w:t xml:space="preserve">Permettre de gérer les immeubles du syndic </w:t>
            </w:r>
          </w:p>
        </w:tc>
      </w:tr>
      <w:tr w:rsidR="00B20200" w14:paraId="7FA0CB97" w14:textId="77777777" w:rsidTr="00F0426A">
        <w:trPr>
          <w:trHeight w:val="1091"/>
        </w:trPr>
        <w:tc>
          <w:tcPr>
            <w:tcW w:w="562" w:type="dxa"/>
          </w:tcPr>
          <w:p w14:paraId="48A73C54" w14:textId="7DAF95FA" w:rsidR="00B20200" w:rsidRDefault="00B20200" w:rsidP="00B20200">
            <w:pPr>
              <w:jc w:val="center"/>
            </w:pPr>
            <w:r>
              <w:t>2</w:t>
            </w:r>
          </w:p>
        </w:tc>
        <w:tc>
          <w:tcPr>
            <w:tcW w:w="8454" w:type="dxa"/>
          </w:tcPr>
          <w:p w14:paraId="52C2360F" w14:textId="102B7B08" w:rsidR="00B20200" w:rsidRDefault="00F00A0A" w:rsidP="00B20200">
            <w:pPr>
              <w:jc w:val="center"/>
            </w:pPr>
            <w:r>
              <w:t xml:space="preserve">Permettre de gérer la liste des résidents </w:t>
            </w:r>
          </w:p>
        </w:tc>
      </w:tr>
      <w:tr w:rsidR="00B20200" w14:paraId="443858EB" w14:textId="77777777" w:rsidTr="00F0426A">
        <w:trPr>
          <w:trHeight w:val="1091"/>
        </w:trPr>
        <w:tc>
          <w:tcPr>
            <w:tcW w:w="562" w:type="dxa"/>
          </w:tcPr>
          <w:p w14:paraId="71AA4F00" w14:textId="5419A150" w:rsidR="00B20200" w:rsidRDefault="00B20200" w:rsidP="00B20200">
            <w:pPr>
              <w:jc w:val="center"/>
            </w:pPr>
            <w:r>
              <w:t>3</w:t>
            </w:r>
          </w:p>
        </w:tc>
        <w:tc>
          <w:tcPr>
            <w:tcW w:w="8454" w:type="dxa"/>
          </w:tcPr>
          <w:p w14:paraId="2DA59455" w14:textId="316689D0" w:rsidR="00B20200" w:rsidRDefault="00F00A0A" w:rsidP="00B20200">
            <w:pPr>
              <w:jc w:val="center"/>
            </w:pPr>
            <w:r>
              <w:t xml:space="preserve">Permettre de gérer la liste des propriétaires </w:t>
            </w:r>
          </w:p>
        </w:tc>
      </w:tr>
      <w:tr w:rsidR="00B20200" w14:paraId="06CD9F62" w14:textId="77777777" w:rsidTr="00F0426A">
        <w:trPr>
          <w:trHeight w:val="1091"/>
        </w:trPr>
        <w:tc>
          <w:tcPr>
            <w:tcW w:w="562" w:type="dxa"/>
          </w:tcPr>
          <w:p w14:paraId="0AFE801E" w14:textId="764E5FE3" w:rsidR="00B20200" w:rsidRDefault="00B20200" w:rsidP="00B20200">
            <w:pPr>
              <w:jc w:val="center"/>
            </w:pPr>
            <w:r>
              <w:t>4</w:t>
            </w:r>
          </w:p>
        </w:tc>
        <w:tc>
          <w:tcPr>
            <w:tcW w:w="8454" w:type="dxa"/>
          </w:tcPr>
          <w:p w14:paraId="6085C46E" w14:textId="5378950F" w:rsidR="00B20200" w:rsidRDefault="00F00A0A" w:rsidP="00B20200">
            <w:pPr>
              <w:jc w:val="center"/>
            </w:pPr>
            <w:r>
              <w:t xml:space="preserve">Permettre de gérer les communications entre syndic, propriétaires et résidents </w:t>
            </w:r>
          </w:p>
        </w:tc>
      </w:tr>
      <w:tr w:rsidR="00B20200" w14:paraId="581449B1" w14:textId="77777777" w:rsidTr="00F0426A">
        <w:trPr>
          <w:trHeight w:val="1091"/>
        </w:trPr>
        <w:tc>
          <w:tcPr>
            <w:tcW w:w="562" w:type="dxa"/>
          </w:tcPr>
          <w:p w14:paraId="3193F893" w14:textId="1D5C0237" w:rsidR="00B20200" w:rsidRDefault="00B20200" w:rsidP="00B20200">
            <w:pPr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14B3FD97" w14:textId="143B8FDC" w:rsidR="00B20200" w:rsidRDefault="00F00A0A" w:rsidP="00B20200">
            <w:pPr>
              <w:jc w:val="center"/>
            </w:pPr>
            <w:r>
              <w:t xml:space="preserve">Permettre de gérer les tickets relevant des problématiques liées aux immeubles </w:t>
            </w:r>
          </w:p>
        </w:tc>
      </w:tr>
    </w:tbl>
    <w:p w14:paraId="0C1DBDD9" w14:textId="77777777" w:rsidR="007131D2" w:rsidRDefault="007131D2" w:rsidP="002955A6"/>
    <w:p w14:paraId="28EF05BF" w14:textId="57AC5CEB" w:rsidR="00B336F8" w:rsidRPr="00B20200" w:rsidRDefault="00825A51" w:rsidP="00B20200">
      <w:pPr>
        <w:pStyle w:val="Paragraphedeliste"/>
        <w:numPr>
          <w:ilvl w:val="0"/>
          <w:numId w:val="8"/>
        </w:numPr>
      </w:pPr>
      <w:r>
        <w:br w:type="page"/>
      </w:r>
      <w:r w:rsidR="00B336F8" w:rsidRPr="00B20200">
        <w:rPr>
          <w:b/>
        </w:rPr>
        <w:lastRenderedPageBreak/>
        <w:t>Contenu du projet (exigences)</w:t>
      </w:r>
    </w:p>
    <w:p w14:paraId="74BC34DE" w14:textId="77777777" w:rsidR="00F8544C" w:rsidRPr="00F8544C" w:rsidRDefault="00F8544C" w:rsidP="00F8544C">
      <w:pPr>
        <w:ind w:left="360"/>
      </w:pPr>
      <w:r w:rsidRPr="00F8544C">
        <w:t>Information</w:t>
      </w:r>
      <w:r>
        <w:t>s</w:t>
      </w:r>
      <w:r w:rsidRPr="00F8544C">
        <w:t xml:space="preserve"> à reprendre par exigence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C0FD4" w:rsidRPr="00DC0FD4" w14:paraId="1163C3A6" w14:textId="77777777" w:rsidTr="00DC0FD4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73452999" w14:textId="77777777" w:rsidR="00825A51" w:rsidRPr="00DC0FD4" w:rsidRDefault="00825A51" w:rsidP="00F0426A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Types d'informations</w:t>
            </w:r>
          </w:p>
          <w:p w14:paraId="3F59C3A6" w14:textId="77777777" w:rsidR="00825A51" w:rsidRPr="00DC0FD4" w:rsidRDefault="00825A51" w:rsidP="00F0426A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71B394E3" w14:textId="77777777" w:rsidR="00825A51" w:rsidRPr="00DC0FD4" w:rsidRDefault="00825A51" w:rsidP="00F0426A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45321D" w:rsidRPr="000811B3" w14:paraId="2DDDC15B" w14:textId="77777777" w:rsidTr="00F0426A">
        <w:trPr>
          <w:trHeight w:val="1354"/>
        </w:trPr>
        <w:tc>
          <w:tcPr>
            <w:tcW w:w="4508" w:type="dxa"/>
            <w:vAlign w:val="center"/>
          </w:tcPr>
          <w:p w14:paraId="3B558275" w14:textId="77777777" w:rsidR="0045321D" w:rsidRPr="000811B3" w:rsidRDefault="0045321D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0D221263" w14:textId="01C16B16" w:rsidR="0045321D" w:rsidRDefault="00B2020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 types d’accès :</w:t>
            </w:r>
          </w:p>
          <w:p w14:paraId="6EC4D7A8" w14:textId="79685BA0" w:rsidR="00B20200" w:rsidRDefault="00F00A0A" w:rsidP="00FB58D8">
            <w:pPr>
              <w:pStyle w:val="Paragraphedelist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  <w:r w:rsidR="00B20200">
              <w:rPr>
                <w:rFonts w:cs="Arial"/>
              </w:rPr>
              <w:t> ;</w:t>
            </w:r>
          </w:p>
          <w:p w14:paraId="5A7AA376" w14:textId="7435EBF4" w:rsidR="00B20200" w:rsidRPr="00B20200" w:rsidRDefault="00F00A0A" w:rsidP="00FB58D8">
            <w:pPr>
              <w:pStyle w:val="Paragraphedelist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Résident</w:t>
            </w:r>
            <w:r w:rsidR="00B20200">
              <w:rPr>
                <w:rFonts w:cs="Arial"/>
              </w:rPr>
              <w:t>;</w:t>
            </w:r>
          </w:p>
        </w:tc>
      </w:tr>
      <w:tr w:rsidR="00825A51" w:rsidRPr="000811B3" w14:paraId="25722696" w14:textId="77777777" w:rsidTr="00F0426A">
        <w:trPr>
          <w:trHeight w:val="1354"/>
        </w:trPr>
        <w:tc>
          <w:tcPr>
            <w:tcW w:w="4508" w:type="dxa"/>
            <w:vAlign w:val="center"/>
          </w:tcPr>
          <w:p w14:paraId="2F4F9195" w14:textId="77777777" w:rsidR="00825A51" w:rsidRPr="000811B3" w:rsidRDefault="00825A51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40054699" w14:textId="2BDF9564" w:rsidR="00825A51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25A51" w:rsidRPr="000811B3" w14:paraId="0929CCD0" w14:textId="77777777" w:rsidTr="00F0426A">
        <w:tc>
          <w:tcPr>
            <w:tcW w:w="4508" w:type="dxa"/>
            <w:vAlign w:val="center"/>
          </w:tcPr>
          <w:p w14:paraId="273F1B84" w14:textId="77777777" w:rsidR="00825A51" w:rsidRPr="000811B3" w:rsidRDefault="00825A51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56229E90" w14:textId="53A9DBFD" w:rsidR="00825A51" w:rsidRPr="000811B3" w:rsidRDefault="00F00A0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825A51" w:rsidRPr="000811B3" w14:paraId="1EAB247E" w14:textId="77777777" w:rsidTr="00F0426A">
        <w:trPr>
          <w:trHeight w:val="994"/>
        </w:trPr>
        <w:tc>
          <w:tcPr>
            <w:tcW w:w="4508" w:type="dxa"/>
            <w:vAlign w:val="center"/>
          </w:tcPr>
          <w:p w14:paraId="23A2FA84" w14:textId="77777777" w:rsidR="00825A51" w:rsidRPr="000811B3" w:rsidRDefault="00825A51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3006278B" w14:textId="36695C7E" w:rsidR="00825A51" w:rsidRDefault="00B2020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Besoin de s’authentifier afin d’avoir un portail adapt</w:t>
            </w:r>
            <w:r w:rsidR="00F00A0A">
              <w:rPr>
                <w:rFonts w:cs="Arial"/>
              </w:rPr>
              <w:t>é</w:t>
            </w:r>
            <w:r>
              <w:rPr>
                <w:rFonts w:cs="Arial"/>
              </w:rPr>
              <w:t xml:space="preserve"> en fonction du rôle de l’utilisateur :</w:t>
            </w:r>
          </w:p>
          <w:p w14:paraId="69091B62" w14:textId="0AFAA39F" w:rsidR="00B20200" w:rsidRDefault="00F00A0A" w:rsidP="00FB58D8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  <w:r w:rsidR="00B20200">
              <w:rPr>
                <w:rFonts w:cs="Arial"/>
              </w:rPr>
              <w:t> ;</w:t>
            </w:r>
          </w:p>
          <w:p w14:paraId="7BD8880A" w14:textId="77777777" w:rsidR="00B20200" w:rsidRDefault="00F00A0A" w:rsidP="00FB58D8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Résident</w:t>
            </w:r>
            <w:r w:rsidR="00B20200">
              <w:rPr>
                <w:rFonts w:cs="Arial"/>
              </w:rPr>
              <w:t>.</w:t>
            </w:r>
          </w:p>
          <w:p w14:paraId="08931108" w14:textId="77777777" w:rsidR="003F066C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</w:p>
          <w:p w14:paraId="3E716136" w14:textId="030E109D" w:rsidR="003F066C" w:rsidRPr="003F066C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Chaque rôle a des accès spécifiques</w:t>
            </w:r>
          </w:p>
        </w:tc>
      </w:tr>
      <w:tr w:rsidR="00825A51" w:rsidRPr="000811B3" w14:paraId="3B99E0EB" w14:textId="77777777" w:rsidTr="00F0426A">
        <w:trPr>
          <w:trHeight w:val="830"/>
        </w:trPr>
        <w:tc>
          <w:tcPr>
            <w:tcW w:w="4508" w:type="dxa"/>
            <w:vAlign w:val="center"/>
          </w:tcPr>
          <w:p w14:paraId="26A3C161" w14:textId="77777777" w:rsidR="00825A51" w:rsidRPr="000811B3" w:rsidRDefault="00825A51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733E6447" w14:textId="5E635AD2" w:rsidR="00825A51" w:rsidRPr="000811B3" w:rsidRDefault="00B2020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825A51" w:rsidRPr="000811B3" w14:paraId="1B913706" w14:textId="77777777" w:rsidTr="00F0426A">
        <w:trPr>
          <w:trHeight w:val="1125"/>
        </w:trPr>
        <w:tc>
          <w:tcPr>
            <w:tcW w:w="4508" w:type="dxa"/>
            <w:vAlign w:val="center"/>
          </w:tcPr>
          <w:p w14:paraId="19566B38" w14:textId="77777777" w:rsidR="00825A51" w:rsidRPr="000811B3" w:rsidRDefault="00825A51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2A148BD9" w14:textId="453E8F5B" w:rsidR="00825A51" w:rsidRDefault="00B2020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Mauvais « </w:t>
            </w:r>
            <w:proofErr w:type="gramStart"/>
            <w:r>
              <w:rPr>
                <w:rFonts w:cs="Arial"/>
              </w:rPr>
              <w:t>listing</w:t>
            </w:r>
            <w:proofErr w:type="gramEnd"/>
            <w:r>
              <w:rPr>
                <w:rFonts w:cs="Arial"/>
              </w:rPr>
              <w:t> » de base pour différencier l</w:t>
            </w:r>
            <w:r w:rsidR="00F00A0A">
              <w:rPr>
                <w:rFonts w:cs="Arial"/>
              </w:rPr>
              <w:t>e syndic</w:t>
            </w:r>
            <w:r>
              <w:rPr>
                <w:rFonts w:cs="Arial"/>
              </w:rPr>
              <w:t xml:space="preserve"> d</w:t>
            </w:r>
            <w:r w:rsidR="00F00A0A">
              <w:rPr>
                <w:rFonts w:cs="Arial"/>
              </w:rPr>
              <w:t xml:space="preserve">es résidents </w:t>
            </w:r>
            <w:r>
              <w:rPr>
                <w:rFonts w:cs="Arial"/>
              </w:rPr>
              <w:t>;</w:t>
            </w:r>
          </w:p>
          <w:p w14:paraId="0C0E7585" w14:textId="694D4362" w:rsidR="003F066C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Accès accordés aux mauvais rôles ;</w:t>
            </w:r>
          </w:p>
          <w:p w14:paraId="541EE59C" w14:textId="2C22C22A" w:rsidR="003F066C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  <w:p w14:paraId="235C00A3" w14:textId="0A318DAB" w:rsidR="00B20200" w:rsidRPr="00B20200" w:rsidRDefault="00B20200" w:rsidP="00FB58D8">
            <w:pPr>
              <w:pStyle w:val="Paragraphedeliste"/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</w:p>
        </w:tc>
      </w:tr>
      <w:tr w:rsidR="00825A51" w:rsidRPr="000811B3" w14:paraId="43D1EA2A" w14:textId="77777777" w:rsidTr="00F0426A">
        <w:trPr>
          <w:trHeight w:val="1984"/>
        </w:trPr>
        <w:tc>
          <w:tcPr>
            <w:tcW w:w="4508" w:type="dxa"/>
            <w:vAlign w:val="center"/>
          </w:tcPr>
          <w:p w14:paraId="2CF8916F" w14:textId="77777777" w:rsidR="00825A51" w:rsidRPr="000811B3" w:rsidRDefault="00825A51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5645837B" w14:textId="2F091F6A" w:rsidR="00825A51" w:rsidRPr="000811B3" w:rsidRDefault="00B2020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25A51" w:rsidRPr="000811B3" w14:paraId="77ADC602" w14:textId="77777777" w:rsidTr="00F0426A">
        <w:trPr>
          <w:trHeight w:val="1402"/>
        </w:trPr>
        <w:tc>
          <w:tcPr>
            <w:tcW w:w="4508" w:type="dxa"/>
            <w:vAlign w:val="center"/>
          </w:tcPr>
          <w:p w14:paraId="671116FC" w14:textId="77777777" w:rsidR="00825A51" w:rsidRPr="000811B3" w:rsidRDefault="00825A51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5475115E" w14:textId="4DA00B69" w:rsidR="00825A51" w:rsidRPr="003F066C" w:rsidRDefault="00B2020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3F066C">
              <w:rPr>
                <w:rFonts w:cs="Arial"/>
              </w:rPr>
              <w:t>Les fonctionnalités différeront en fonction du rôle de l’utilisateur.</w:t>
            </w:r>
          </w:p>
          <w:p w14:paraId="632886B2" w14:textId="77777777" w:rsidR="003F066C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3F066C">
              <w:rPr>
                <w:rFonts w:cs="Arial"/>
              </w:rPr>
              <w:t>Le syndic sera inscrit en base du projet</w:t>
            </w:r>
          </w:p>
          <w:p w14:paraId="15ABB790" w14:textId="0FE293B7" w:rsidR="003F066C" w:rsidRPr="003F066C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Le résident pourra s’inscrire de lui-même ou via le Syndic</w:t>
            </w:r>
          </w:p>
        </w:tc>
      </w:tr>
    </w:tbl>
    <w:p w14:paraId="60922B7E" w14:textId="77777777" w:rsidR="007131D2" w:rsidRDefault="007131D2" w:rsidP="00FB58D8">
      <w:pPr>
        <w:jc w:val="center"/>
      </w:pPr>
    </w:p>
    <w:p w14:paraId="629B68D9" w14:textId="1EF1916C" w:rsidR="00487FEB" w:rsidRDefault="00487FEB" w:rsidP="00FB58D8">
      <w:pPr>
        <w:pStyle w:val="Paragraphedeliste"/>
        <w:jc w:val="center"/>
        <w:rPr>
          <w:b/>
        </w:rPr>
      </w:pPr>
    </w:p>
    <w:p w14:paraId="3464927C" w14:textId="11546602" w:rsidR="00B20200" w:rsidRDefault="00B20200" w:rsidP="00FB58D8">
      <w:pPr>
        <w:pStyle w:val="Paragraphedeliste"/>
        <w:jc w:val="center"/>
        <w:rPr>
          <w:b/>
        </w:rPr>
      </w:pPr>
    </w:p>
    <w:p w14:paraId="6DDA0EB9" w14:textId="6173D1A8" w:rsidR="00B20200" w:rsidRDefault="00B20200" w:rsidP="00FB58D8">
      <w:pPr>
        <w:pStyle w:val="Paragraphedeliste"/>
        <w:jc w:val="center"/>
        <w:rPr>
          <w:b/>
        </w:rPr>
      </w:pPr>
    </w:p>
    <w:p w14:paraId="0AB46D4C" w14:textId="46D1A406" w:rsidR="00B20200" w:rsidRPr="00CA5165" w:rsidRDefault="00B20200" w:rsidP="00CA5165">
      <w:pPr>
        <w:rPr>
          <w:b/>
        </w:rPr>
      </w:pPr>
    </w:p>
    <w:p w14:paraId="738E427C" w14:textId="339973C0" w:rsidR="00B20200" w:rsidRDefault="00B20200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A6D20" w:rsidRPr="00DC0FD4" w14:paraId="4BF86D3E" w14:textId="77777777" w:rsidTr="00FF6FCD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796B6742" w14:textId="77777777" w:rsidR="009A6D20" w:rsidRPr="00DC0FD4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Types d'informations</w:t>
            </w:r>
          </w:p>
          <w:p w14:paraId="28655A92" w14:textId="77777777" w:rsidR="009A6D20" w:rsidRPr="00DC0FD4" w:rsidRDefault="009A6D20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535055CD" w14:textId="77777777" w:rsidR="009A6D20" w:rsidRPr="00DC0FD4" w:rsidRDefault="009A6D20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9A6D20" w:rsidRPr="000811B3" w14:paraId="2BE89BBD" w14:textId="77777777" w:rsidTr="00FF6FCD">
        <w:trPr>
          <w:trHeight w:val="1354"/>
        </w:trPr>
        <w:tc>
          <w:tcPr>
            <w:tcW w:w="4508" w:type="dxa"/>
            <w:vAlign w:val="center"/>
          </w:tcPr>
          <w:p w14:paraId="1483C036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1D71A58C" w14:textId="3EE505A8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Portail syndic</w:t>
            </w:r>
          </w:p>
        </w:tc>
      </w:tr>
      <w:tr w:rsidR="009A6D20" w:rsidRPr="000811B3" w14:paraId="2BC67E8C" w14:textId="77777777" w:rsidTr="00FF6FCD">
        <w:trPr>
          <w:trHeight w:val="1354"/>
        </w:trPr>
        <w:tc>
          <w:tcPr>
            <w:tcW w:w="4508" w:type="dxa"/>
            <w:vAlign w:val="center"/>
          </w:tcPr>
          <w:p w14:paraId="15AB7E20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6F124AA5" w14:textId="281F4D3C" w:rsidR="009A6D20" w:rsidRPr="000811B3" w:rsidRDefault="003F066C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9A6D20" w:rsidRPr="000811B3" w14:paraId="32CA7062" w14:textId="77777777" w:rsidTr="00FF6FCD">
        <w:tc>
          <w:tcPr>
            <w:tcW w:w="4508" w:type="dxa"/>
            <w:vAlign w:val="center"/>
          </w:tcPr>
          <w:p w14:paraId="78F19C32" w14:textId="77777777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6802141C" w14:textId="0249926D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9A6D20" w:rsidRPr="000811B3" w14:paraId="09E37B42" w14:textId="77777777" w:rsidTr="00FF6FCD">
        <w:trPr>
          <w:trHeight w:val="994"/>
        </w:trPr>
        <w:tc>
          <w:tcPr>
            <w:tcW w:w="4508" w:type="dxa"/>
            <w:vAlign w:val="center"/>
          </w:tcPr>
          <w:p w14:paraId="1B461CE5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6BCF46FE" w14:textId="5B8302E3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Le syndic aura plus de privilèges que le résident</w:t>
            </w:r>
          </w:p>
        </w:tc>
      </w:tr>
      <w:tr w:rsidR="009A6D20" w:rsidRPr="000811B3" w14:paraId="2B2A8B6A" w14:textId="77777777" w:rsidTr="00FF6FCD">
        <w:trPr>
          <w:trHeight w:val="830"/>
        </w:trPr>
        <w:tc>
          <w:tcPr>
            <w:tcW w:w="4508" w:type="dxa"/>
            <w:vAlign w:val="center"/>
          </w:tcPr>
          <w:p w14:paraId="76FC458D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4705235D" w14:textId="77777777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A6D20" w:rsidRPr="000811B3" w14:paraId="414BDBEC" w14:textId="77777777" w:rsidTr="00FF6FCD">
        <w:trPr>
          <w:trHeight w:val="1125"/>
        </w:trPr>
        <w:tc>
          <w:tcPr>
            <w:tcW w:w="4508" w:type="dxa"/>
            <w:vAlign w:val="center"/>
          </w:tcPr>
          <w:p w14:paraId="1A33392D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2B81778E" w14:textId="77777777" w:rsidR="009A6D20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Mauvais </w:t>
            </w:r>
            <w:proofErr w:type="gramStart"/>
            <w:r>
              <w:rPr>
                <w:rFonts w:cs="Arial"/>
              </w:rPr>
              <w:t>listing</w:t>
            </w:r>
            <w:proofErr w:type="gramEnd"/>
            <w:r>
              <w:rPr>
                <w:rFonts w:cs="Arial"/>
              </w:rPr>
              <w:t xml:space="preserve"> des privilèges ;</w:t>
            </w:r>
          </w:p>
          <w:p w14:paraId="3A253AC1" w14:textId="5672CB4E" w:rsidR="003F066C" w:rsidRPr="003F066C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  <w:tr w:rsidR="009A6D20" w:rsidRPr="000811B3" w14:paraId="7A47AE1C" w14:textId="77777777" w:rsidTr="00FF6FCD">
        <w:trPr>
          <w:trHeight w:val="1984"/>
        </w:trPr>
        <w:tc>
          <w:tcPr>
            <w:tcW w:w="4508" w:type="dxa"/>
            <w:vAlign w:val="center"/>
          </w:tcPr>
          <w:p w14:paraId="1640D676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50702BA8" w14:textId="77777777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9A6D20" w:rsidRPr="000811B3" w14:paraId="48C12742" w14:textId="77777777" w:rsidTr="00FF6FCD">
        <w:trPr>
          <w:trHeight w:val="1402"/>
        </w:trPr>
        <w:tc>
          <w:tcPr>
            <w:tcW w:w="4508" w:type="dxa"/>
            <w:vAlign w:val="center"/>
          </w:tcPr>
          <w:p w14:paraId="2AEF5F76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15B59DF9" w14:textId="4C12AD83" w:rsidR="009A6D20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 -lecture de :</w:t>
            </w:r>
          </w:p>
          <w:p w14:paraId="2D0848CC" w14:textId="77777777" w:rsid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Immeubles ;</w:t>
            </w:r>
          </w:p>
          <w:p w14:paraId="35FA9D47" w14:textId="77777777" w:rsid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Résidents ;</w:t>
            </w:r>
          </w:p>
          <w:p w14:paraId="67EBFF55" w14:textId="77777777" w:rsid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Propriétaires ;</w:t>
            </w:r>
          </w:p>
          <w:p w14:paraId="0C2D4F65" w14:textId="0AABDEDB" w:rsid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Communications</w:t>
            </w:r>
          </w:p>
          <w:p w14:paraId="3C2DEBF0" w14:textId="03974C6A" w:rsidR="009A6D20" w:rsidRP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Tickets</w:t>
            </w:r>
          </w:p>
        </w:tc>
      </w:tr>
    </w:tbl>
    <w:p w14:paraId="20FA6B63" w14:textId="41F67840" w:rsidR="00B20200" w:rsidRDefault="00B20200" w:rsidP="00FB58D8">
      <w:pPr>
        <w:pStyle w:val="Paragraphedeliste"/>
        <w:jc w:val="center"/>
        <w:rPr>
          <w:b/>
        </w:rPr>
      </w:pPr>
    </w:p>
    <w:p w14:paraId="27700D70" w14:textId="10C04188" w:rsidR="00B20200" w:rsidRDefault="00B20200" w:rsidP="00FB58D8">
      <w:pPr>
        <w:pStyle w:val="Paragraphedeliste"/>
        <w:jc w:val="center"/>
        <w:rPr>
          <w:b/>
        </w:rPr>
      </w:pPr>
    </w:p>
    <w:p w14:paraId="3A9EA897" w14:textId="75B8D7A0" w:rsidR="00B20200" w:rsidRDefault="00B20200" w:rsidP="00FB58D8">
      <w:pPr>
        <w:pStyle w:val="Paragraphedeliste"/>
        <w:jc w:val="center"/>
        <w:rPr>
          <w:b/>
        </w:rPr>
      </w:pPr>
    </w:p>
    <w:p w14:paraId="4F34F9AE" w14:textId="77777777" w:rsidR="00CA5165" w:rsidRDefault="00CA5165" w:rsidP="00FB58D8">
      <w:pPr>
        <w:pStyle w:val="Paragraphedeliste"/>
        <w:jc w:val="center"/>
        <w:rPr>
          <w:b/>
        </w:rPr>
      </w:pPr>
    </w:p>
    <w:p w14:paraId="3D2598DA" w14:textId="6665B923" w:rsidR="009A6D20" w:rsidRDefault="009A6D20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A6D20" w:rsidRPr="00DC0FD4" w14:paraId="70B6FB33" w14:textId="77777777" w:rsidTr="00FF6FCD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28AF1BA1" w14:textId="77777777" w:rsidR="009A6D20" w:rsidRPr="00DC0FD4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60C3AA3B" w14:textId="77777777" w:rsidR="009A6D20" w:rsidRPr="00DC0FD4" w:rsidRDefault="009A6D20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4D6682DB" w14:textId="77777777" w:rsidR="009A6D20" w:rsidRPr="00DC0FD4" w:rsidRDefault="009A6D20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9A6D20" w:rsidRPr="000811B3" w14:paraId="07CB7179" w14:textId="77777777" w:rsidTr="00FF6FCD">
        <w:trPr>
          <w:trHeight w:val="1354"/>
        </w:trPr>
        <w:tc>
          <w:tcPr>
            <w:tcW w:w="4508" w:type="dxa"/>
            <w:vAlign w:val="center"/>
          </w:tcPr>
          <w:p w14:paraId="36CFC618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5BEF5637" w14:textId="5E5B3F78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Portail du résident</w:t>
            </w:r>
          </w:p>
        </w:tc>
      </w:tr>
      <w:tr w:rsidR="009A6D20" w:rsidRPr="000811B3" w14:paraId="2D479386" w14:textId="77777777" w:rsidTr="00FF6FCD">
        <w:trPr>
          <w:trHeight w:val="1354"/>
        </w:trPr>
        <w:tc>
          <w:tcPr>
            <w:tcW w:w="4508" w:type="dxa"/>
            <w:vAlign w:val="center"/>
          </w:tcPr>
          <w:p w14:paraId="22CCDB3E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28039A6A" w14:textId="2EAA9BCD" w:rsidR="009A6D20" w:rsidRPr="000811B3" w:rsidRDefault="003F066C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A6D20" w:rsidRPr="000811B3" w14:paraId="7B6C02BF" w14:textId="77777777" w:rsidTr="00FF6FCD">
        <w:tc>
          <w:tcPr>
            <w:tcW w:w="4508" w:type="dxa"/>
            <w:vAlign w:val="center"/>
          </w:tcPr>
          <w:p w14:paraId="2DF34C4E" w14:textId="77777777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69C310E5" w14:textId="6D9ECAF0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9A6D20" w:rsidRPr="000811B3" w14:paraId="36B68796" w14:textId="77777777" w:rsidTr="00FF6FCD">
        <w:trPr>
          <w:trHeight w:val="994"/>
        </w:trPr>
        <w:tc>
          <w:tcPr>
            <w:tcW w:w="4508" w:type="dxa"/>
            <w:vAlign w:val="center"/>
          </w:tcPr>
          <w:p w14:paraId="79B24641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473E28F8" w14:textId="7FDC4C0D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Restriction des privilèges du résident</w:t>
            </w:r>
          </w:p>
        </w:tc>
      </w:tr>
      <w:tr w:rsidR="009A6D20" w:rsidRPr="000811B3" w14:paraId="4FC38382" w14:textId="77777777" w:rsidTr="00FF6FCD">
        <w:trPr>
          <w:trHeight w:val="830"/>
        </w:trPr>
        <w:tc>
          <w:tcPr>
            <w:tcW w:w="4508" w:type="dxa"/>
            <w:vAlign w:val="center"/>
          </w:tcPr>
          <w:p w14:paraId="137C6900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26D4E0DF" w14:textId="77777777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9A6D20" w:rsidRPr="000811B3" w14:paraId="19D059A1" w14:textId="77777777" w:rsidTr="00FF6FCD">
        <w:trPr>
          <w:trHeight w:val="1125"/>
        </w:trPr>
        <w:tc>
          <w:tcPr>
            <w:tcW w:w="4508" w:type="dxa"/>
            <w:vAlign w:val="center"/>
          </w:tcPr>
          <w:p w14:paraId="1A98EA6B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3E98A196" w14:textId="77777777" w:rsidR="009A6D20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Mauvais </w:t>
            </w:r>
            <w:proofErr w:type="gramStart"/>
            <w:r>
              <w:rPr>
                <w:rFonts w:cs="Arial"/>
              </w:rPr>
              <w:t>listing</w:t>
            </w:r>
            <w:proofErr w:type="gramEnd"/>
            <w:r>
              <w:rPr>
                <w:rFonts w:cs="Arial"/>
              </w:rPr>
              <w:t xml:space="preserve"> des privilèges ;</w:t>
            </w:r>
          </w:p>
          <w:p w14:paraId="7765DCB1" w14:textId="521F5A37" w:rsidR="003F066C" w:rsidRPr="003F066C" w:rsidRDefault="003F066C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  <w:tr w:rsidR="009A6D20" w:rsidRPr="000811B3" w14:paraId="4455A6B1" w14:textId="77777777" w:rsidTr="00FF6FCD">
        <w:trPr>
          <w:trHeight w:val="1984"/>
        </w:trPr>
        <w:tc>
          <w:tcPr>
            <w:tcW w:w="4508" w:type="dxa"/>
            <w:vAlign w:val="center"/>
          </w:tcPr>
          <w:p w14:paraId="690B3B8B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6EF83D54" w14:textId="77777777" w:rsidR="009A6D2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9A6D20" w:rsidRPr="000811B3" w14:paraId="6EFF805C" w14:textId="77777777" w:rsidTr="00FF6FCD">
        <w:trPr>
          <w:trHeight w:val="1402"/>
        </w:trPr>
        <w:tc>
          <w:tcPr>
            <w:tcW w:w="4508" w:type="dxa"/>
            <w:vAlign w:val="center"/>
          </w:tcPr>
          <w:p w14:paraId="24E8B2CA" w14:textId="77777777" w:rsidR="009A6D20" w:rsidRPr="000811B3" w:rsidRDefault="009A6D2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348F94E4" w14:textId="415E7A18" w:rsidR="009A6D20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Le résident pourra :</w:t>
            </w:r>
          </w:p>
          <w:p w14:paraId="0CB74CA1" w14:textId="77777777" w:rsid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S’inscrire ;</w:t>
            </w:r>
          </w:p>
          <w:p w14:paraId="3108BFE6" w14:textId="77777777" w:rsid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Se connecter ;</w:t>
            </w:r>
          </w:p>
          <w:p w14:paraId="74C26F7D" w14:textId="72B5627C" w:rsidR="009A6D20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Lire des communications ;</w:t>
            </w:r>
          </w:p>
          <w:p w14:paraId="0E1FA4BC" w14:textId="01C81694" w:rsidR="009A6D20" w:rsidRPr="00FD4657" w:rsidRDefault="009A6D20" w:rsidP="00FD4657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Créer des tickets et en avoir le statut ;</w:t>
            </w:r>
          </w:p>
        </w:tc>
      </w:tr>
    </w:tbl>
    <w:p w14:paraId="677C5AAA" w14:textId="77777777" w:rsidR="009A6D20" w:rsidRDefault="009A6D20" w:rsidP="00FB58D8">
      <w:pPr>
        <w:pStyle w:val="Paragraphedeliste"/>
        <w:jc w:val="center"/>
        <w:rPr>
          <w:b/>
        </w:rPr>
      </w:pPr>
    </w:p>
    <w:p w14:paraId="449520E9" w14:textId="23A21FFA" w:rsidR="00B20200" w:rsidRDefault="00B20200" w:rsidP="00FB58D8">
      <w:pPr>
        <w:pStyle w:val="Paragraphedeliste"/>
        <w:jc w:val="center"/>
        <w:rPr>
          <w:b/>
        </w:rPr>
      </w:pPr>
    </w:p>
    <w:p w14:paraId="1DB175D7" w14:textId="3C027F8A" w:rsidR="009A6D20" w:rsidRDefault="009A6D20" w:rsidP="00FB58D8">
      <w:pPr>
        <w:pStyle w:val="Paragraphedeliste"/>
        <w:jc w:val="center"/>
        <w:rPr>
          <w:b/>
        </w:rPr>
      </w:pPr>
    </w:p>
    <w:p w14:paraId="46E3A115" w14:textId="25A77534" w:rsidR="009A6D20" w:rsidRDefault="009A6D20" w:rsidP="00FB58D8">
      <w:pPr>
        <w:pStyle w:val="Paragraphedeliste"/>
        <w:jc w:val="center"/>
        <w:rPr>
          <w:b/>
        </w:rPr>
      </w:pPr>
    </w:p>
    <w:p w14:paraId="244805D0" w14:textId="7A13BFB2" w:rsidR="009A6D20" w:rsidRDefault="009A6D20" w:rsidP="00FB58D8">
      <w:pPr>
        <w:pStyle w:val="Paragraphedeliste"/>
        <w:jc w:val="center"/>
        <w:rPr>
          <w:b/>
        </w:rPr>
      </w:pPr>
    </w:p>
    <w:p w14:paraId="62AE0646" w14:textId="493399F3" w:rsidR="009A6D20" w:rsidRDefault="009A6D20" w:rsidP="00FB58D8">
      <w:pPr>
        <w:pStyle w:val="Paragraphedeliste"/>
        <w:jc w:val="center"/>
        <w:rPr>
          <w:b/>
        </w:rPr>
      </w:pPr>
    </w:p>
    <w:p w14:paraId="5BA5D60B" w14:textId="04114AE0" w:rsidR="009A6D20" w:rsidRDefault="009A6D20" w:rsidP="00FB58D8">
      <w:pPr>
        <w:pStyle w:val="Paragraphedeliste"/>
        <w:jc w:val="center"/>
        <w:rPr>
          <w:b/>
        </w:rPr>
      </w:pPr>
    </w:p>
    <w:p w14:paraId="267235EA" w14:textId="068B10E0" w:rsidR="009A6D20" w:rsidRDefault="009A6D20" w:rsidP="00FB58D8">
      <w:pPr>
        <w:pStyle w:val="Paragraphedeliste"/>
        <w:jc w:val="center"/>
        <w:rPr>
          <w:b/>
        </w:rPr>
      </w:pPr>
    </w:p>
    <w:p w14:paraId="20132410" w14:textId="195B469E" w:rsidR="009A6D20" w:rsidRDefault="009A6D20" w:rsidP="00FB58D8">
      <w:pPr>
        <w:pStyle w:val="Paragraphedeliste"/>
        <w:jc w:val="center"/>
        <w:rPr>
          <w:b/>
        </w:rPr>
      </w:pPr>
    </w:p>
    <w:p w14:paraId="5DB0D5D7" w14:textId="77777777" w:rsidR="009A6D20" w:rsidRDefault="009A6D20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20200" w:rsidRPr="00DC0FD4" w14:paraId="4BA12B5D" w14:textId="77777777" w:rsidTr="00A25639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42353E31" w14:textId="77777777" w:rsidR="00B20200" w:rsidRPr="00DC0FD4" w:rsidRDefault="00B2020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0F9FC37B" w14:textId="77777777" w:rsidR="00B20200" w:rsidRPr="00DC0FD4" w:rsidRDefault="00B20200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7F1B0BD0" w14:textId="77777777" w:rsidR="00B20200" w:rsidRPr="00DC0FD4" w:rsidRDefault="00B20200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B20200" w:rsidRPr="000811B3" w14:paraId="31F11CF2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010971EB" w14:textId="77777777" w:rsidR="00B20200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626403C2" w14:textId="607ECFCC" w:rsidR="00B20200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Formulaire d’inscription d</w:t>
            </w:r>
            <w:r w:rsidR="009A6D20">
              <w:rPr>
                <w:rFonts w:cs="Arial"/>
              </w:rPr>
              <w:t>u résident</w:t>
            </w:r>
          </w:p>
        </w:tc>
      </w:tr>
      <w:tr w:rsidR="00B20200" w:rsidRPr="000811B3" w14:paraId="724502CC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09F02B56" w14:textId="77777777" w:rsidR="00B20200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5DBB374A" w14:textId="578ADA91" w:rsidR="00B20200" w:rsidRPr="000811B3" w:rsidRDefault="00FB58D8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B20200" w:rsidRPr="000811B3" w14:paraId="56FF9C68" w14:textId="77777777" w:rsidTr="00A25639">
        <w:tc>
          <w:tcPr>
            <w:tcW w:w="4508" w:type="dxa"/>
            <w:vAlign w:val="center"/>
          </w:tcPr>
          <w:p w14:paraId="5C89420C" w14:textId="77777777" w:rsidR="00B20200" w:rsidRPr="000811B3" w:rsidRDefault="00B2020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18B79C9B" w14:textId="7BF6A038" w:rsidR="00B2020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B20200" w:rsidRPr="000811B3" w14:paraId="596A3B9F" w14:textId="77777777" w:rsidTr="00A25639">
        <w:trPr>
          <w:trHeight w:val="994"/>
        </w:trPr>
        <w:tc>
          <w:tcPr>
            <w:tcW w:w="4508" w:type="dxa"/>
            <w:vAlign w:val="center"/>
          </w:tcPr>
          <w:p w14:paraId="2720212B" w14:textId="77777777" w:rsidR="00B20200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16A52ADE" w14:textId="3F6D7FC0" w:rsidR="00B2020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Besoin de connaitre le </w:t>
            </w:r>
            <w:proofErr w:type="spellStart"/>
            <w:r>
              <w:rPr>
                <w:rFonts w:cs="Arial"/>
              </w:rPr>
              <w:t>profile</w:t>
            </w:r>
            <w:proofErr w:type="spellEnd"/>
            <w:r>
              <w:rPr>
                <w:rFonts w:cs="Arial"/>
              </w:rPr>
              <w:t xml:space="preserve"> du résident</w:t>
            </w:r>
          </w:p>
        </w:tc>
      </w:tr>
      <w:tr w:rsidR="00B20200" w:rsidRPr="000811B3" w14:paraId="3CFFA248" w14:textId="77777777" w:rsidTr="00A25639">
        <w:trPr>
          <w:trHeight w:val="830"/>
        </w:trPr>
        <w:tc>
          <w:tcPr>
            <w:tcW w:w="4508" w:type="dxa"/>
            <w:vAlign w:val="center"/>
          </w:tcPr>
          <w:p w14:paraId="5B7E2CB5" w14:textId="77777777" w:rsidR="00B20200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128615D1" w14:textId="4E190C6B" w:rsidR="00B2020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B20200" w:rsidRPr="000811B3" w14:paraId="06ABB877" w14:textId="77777777" w:rsidTr="00A25639">
        <w:trPr>
          <w:trHeight w:val="1125"/>
        </w:trPr>
        <w:tc>
          <w:tcPr>
            <w:tcW w:w="4508" w:type="dxa"/>
            <w:vAlign w:val="center"/>
          </w:tcPr>
          <w:p w14:paraId="36017634" w14:textId="77777777" w:rsidR="00B20200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71207EC1" w14:textId="66CAC8E2" w:rsidR="00B2020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Erreur d’encodage dans la base de données</w:t>
            </w:r>
          </w:p>
        </w:tc>
      </w:tr>
      <w:tr w:rsidR="00B20200" w:rsidRPr="000811B3" w14:paraId="5C5219B3" w14:textId="77777777" w:rsidTr="00A25639">
        <w:trPr>
          <w:trHeight w:val="1984"/>
        </w:trPr>
        <w:tc>
          <w:tcPr>
            <w:tcW w:w="4508" w:type="dxa"/>
            <w:vAlign w:val="center"/>
          </w:tcPr>
          <w:p w14:paraId="04D05492" w14:textId="77777777" w:rsidR="00B20200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47492660" w14:textId="724BEC5E" w:rsidR="00B20200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B20200" w:rsidRPr="000811B3" w14:paraId="389A11BA" w14:textId="77777777" w:rsidTr="00A25639">
        <w:trPr>
          <w:trHeight w:val="1402"/>
        </w:trPr>
        <w:tc>
          <w:tcPr>
            <w:tcW w:w="4508" w:type="dxa"/>
            <w:vAlign w:val="center"/>
          </w:tcPr>
          <w:p w14:paraId="54B0C649" w14:textId="77777777" w:rsidR="00B20200" w:rsidRPr="000811B3" w:rsidRDefault="00B20200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1CB3CBB1" w14:textId="0C8961AB" w:rsidR="00B20200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Reprends l’ensemble des informations concernant la personne et </w:t>
            </w:r>
            <w:proofErr w:type="gramStart"/>
            <w:r>
              <w:rPr>
                <w:rFonts w:cs="Arial"/>
              </w:rPr>
              <w:t>son  habitation</w:t>
            </w:r>
            <w:proofErr w:type="gramEnd"/>
          </w:p>
        </w:tc>
      </w:tr>
    </w:tbl>
    <w:p w14:paraId="66220561" w14:textId="7C33C5A1" w:rsidR="00B20200" w:rsidRDefault="00B20200" w:rsidP="00FB58D8">
      <w:pPr>
        <w:pStyle w:val="Paragraphedeliste"/>
        <w:jc w:val="center"/>
        <w:rPr>
          <w:b/>
        </w:rPr>
      </w:pPr>
    </w:p>
    <w:p w14:paraId="6931B164" w14:textId="326F2591" w:rsidR="00B20200" w:rsidRDefault="00B20200" w:rsidP="00FB58D8">
      <w:pPr>
        <w:pStyle w:val="Paragraphedeliste"/>
        <w:jc w:val="center"/>
        <w:rPr>
          <w:b/>
        </w:rPr>
      </w:pPr>
    </w:p>
    <w:p w14:paraId="6D00F627" w14:textId="58F02523" w:rsidR="00B20200" w:rsidRDefault="00B20200" w:rsidP="00FB58D8">
      <w:pPr>
        <w:pStyle w:val="Paragraphedeliste"/>
        <w:jc w:val="center"/>
        <w:rPr>
          <w:b/>
        </w:rPr>
      </w:pPr>
    </w:p>
    <w:p w14:paraId="0FCD8A02" w14:textId="5B341D7B" w:rsidR="00B20200" w:rsidRDefault="00B20200" w:rsidP="00FB58D8">
      <w:pPr>
        <w:pStyle w:val="Paragraphedeliste"/>
        <w:jc w:val="center"/>
        <w:rPr>
          <w:b/>
        </w:rPr>
      </w:pPr>
    </w:p>
    <w:p w14:paraId="795BDEB5" w14:textId="547BBC97" w:rsidR="00B20200" w:rsidRDefault="00B20200" w:rsidP="00FB58D8">
      <w:pPr>
        <w:pStyle w:val="Paragraphedeliste"/>
        <w:jc w:val="center"/>
        <w:rPr>
          <w:b/>
        </w:rPr>
      </w:pPr>
    </w:p>
    <w:p w14:paraId="29FEC9FE" w14:textId="2E97E6A6" w:rsidR="00B20200" w:rsidRDefault="00B20200" w:rsidP="00FB58D8">
      <w:pPr>
        <w:pStyle w:val="Paragraphedeliste"/>
        <w:jc w:val="center"/>
        <w:rPr>
          <w:b/>
        </w:rPr>
      </w:pPr>
    </w:p>
    <w:p w14:paraId="14782BD3" w14:textId="6135F5FF" w:rsidR="00B20200" w:rsidRDefault="00B20200" w:rsidP="00FB58D8">
      <w:pPr>
        <w:pStyle w:val="Paragraphedeliste"/>
        <w:jc w:val="center"/>
        <w:rPr>
          <w:b/>
        </w:rPr>
      </w:pPr>
    </w:p>
    <w:p w14:paraId="6E2B2840" w14:textId="08B41FAE" w:rsidR="00B20200" w:rsidRDefault="00B20200" w:rsidP="00FB58D8">
      <w:pPr>
        <w:pStyle w:val="Paragraphedeliste"/>
        <w:jc w:val="center"/>
        <w:rPr>
          <w:b/>
        </w:rPr>
      </w:pPr>
    </w:p>
    <w:p w14:paraId="01301694" w14:textId="2CDEE05E" w:rsidR="00B20200" w:rsidRDefault="00B20200" w:rsidP="00FB58D8">
      <w:pPr>
        <w:pStyle w:val="Paragraphedeliste"/>
        <w:jc w:val="center"/>
        <w:rPr>
          <w:b/>
        </w:rPr>
      </w:pPr>
    </w:p>
    <w:p w14:paraId="7D523D41" w14:textId="5704DA6A" w:rsidR="00B20200" w:rsidRDefault="00B20200" w:rsidP="00FB58D8">
      <w:pPr>
        <w:pStyle w:val="Paragraphedeliste"/>
        <w:jc w:val="center"/>
        <w:rPr>
          <w:b/>
        </w:rPr>
      </w:pPr>
    </w:p>
    <w:p w14:paraId="703BF709" w14:textId="47810F00" w:rsidR="00B20200" w:rsidRDefault="00B20200" w:rsidP="00FB58D8">
      <w:pPr>
        <w:pStyle w:val="Paragraphedeliste"/>
        <w:jc w:val="center"/>
        <w:rPr>
          <w:b/>
        </w:rPr>
      </w:pPr>
    </w:p>
    <w:p w14:paraId="28B8AB4C" w14:textId="4F9056E7" w:rsidR="00B20200" w:rsidRPr="00ED22F0" w:rsidRDefault="00B20200" w:rsidP="00FB58D8">
      <w:pPr>
        <w:jc w:val="center"/>
        <w:rPr>
          <w:b/>
        </w:rPr>
      </w:pPr>
    </w:p>
    <w:p w14:paraId="6F62C304" w14:textId="3AE06E42" w:rsidR="00B20200" w:rsidRDefault="00B20200" w:rsidP="00FB58D8">
      <w:pPr>
        <w:pStyle w:val="Paragraphedeliste"/>
        <w:jc w:val="center"/>
        <w:rPr>
          <w:b/>
        </w:rPr>
      </w:pPr>
    </w:p>
    <w:p w14:paraId="4EF2B2EA" w14:textId="77777777" w:rsidR="00B20200" w:rsidRDefault="00B20200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F454A" w:rsidRPr="00DC0FD4" w14:paraId="60A0FD3B" w14:textId="77777777" w:rsidTr="00A25639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24A01F1A" w14:textId="77777777" w:rsidR="00CF454A" w:rsidRPr="00DC0FD4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Types d'informations</w:t>
            </w:r>
          </w:p>
          <w:p w14:paraId="2DD5F5EC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04483189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CF454A" w:rsidRPr="000811B3" w14:paraId="62DE8F06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1B1F9D92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26ECBB6A" w14:textId="48E7B4AA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Formulaire de connexion permettant l’accès au portail</w:t>
            </w:r>
          </w:p>
        </w:tc>
      </w:tr>
      <w:tr w:rsidR="00CF454A" w:rsidRPr="000811B3" w14:paraId="4210AFB1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0F21B7E4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1B987016" w14:textId="7C8E73E8" w:rsidR="00CF454A" w:rsidRPr="000811B3" w:rsidRDefault="00FB58D8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CF454A" w:rsidRPr="000811B3" w14:paraId="7363598D" w14:textId="77777777" w:rsidTr="00A25639">
        <w:tc>
          <w:tcPr>
            <w:tcW w:w="4508" w:type="dxa"/>
            <w:vAlign w:val="center"/>
          </w:tcPr>
          <w:p w14:paraId="1530FFE1" w14:textId="77777777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13D527C5" w14:textId="0D748F40" w:rsidR="00CF454A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CF454A" w:rsidRPr="000811B3" w14:paraId="68A1AB2B" w14:textId="77777777" w:rsidTr="00A25639">
        <w:trPr>
          <w:trHeight w:val="994"/>
        </w:trPr>
        <w:tc>
          <w:tcPr>
            <w:tcW w:w="4508" w:type="dxa"/>
            <w:vAlign w:val="center"/>
          </w:tcPr>
          <w:p w14:paraId="456F5DC6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5C6D4FF7" w14:textId="4EA3200B" w:rsidR="00CF454A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Besoin de se connecter pour pouvoir avoir accès aux informations de l’immeuble</w:t>
            </w:r>
          </w:p>
        </w:tc>
      </w:tr>
      <w:tr w:rsidR="00CF454A" w:rsidRPr="000811B3" w14:paraId="2D70566F" w14:textId="77777777" w:rsidTr="00A25639">
        <w:trPr>
          <w:trHeight w:val="830"/>
        </w:trPr>
        <w:tc>
          <w:tcPr>
            <w:tcW w:w="4508" w:type="dxa"/>
            <w:vAlign w:val="center"/>
          </w:tcPr>
          <w:p w14:paraId="1D3074CD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66FDB0B1" w14:textId="631136D6" w:rsidR="00CF454A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F454A" w:rsidRPr="000811B3" w14:paraId="4AB13D56" w14:textId="77777777" w:rsidTr="00A25639">
        <w:trPr>
          <w:trHeight w:val="1125"/>
        </w:trPr>
        <w:tc>
          <w:tcPr>
            <w:tcW w:w="4508" w:type="dxa"/>
            <w:vAlign w:val="center"/>
          </w:tcPr>
          <w:p w14:paraId="49B0BBE3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1C24CBF5" w14:textId="4BA85195" w:rsidR="00CF454A" w:rsidRPr="003F066C" w:rsidRDefault="009A6D20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3F066C">
              <w:rPr>
                <w:rFonts w:cs="Arial"/>
              </w:rPr>
              <w:t xml:space="preserve">Oublie de mots de passe de </w:t>
            </w:r>
            <w:r w:rsidR="003F066C" w:rsidRPr="003F066C">
              <w:rPr>
                <w:rFonts w:cs="Arial"/>
              </w:rPr>
              <w:t>l’utilisateur</w:t>
            </w:r>
          </w:p>
        </w:tc>
      </w:tr>
      <w:tr w:rsidR="00CF454A" w:rsidRPr="000811B3" w14:paraId="126B28BD" w14:textId="77777777" w:rsidTr="00A25639">
        <w:trPr>
          <w:trHeight w:val="1984"/>
        </w:trPr>
        <w:tc>
          <w:tcPr>
            <w:tcW w:w="4508" w:type="dxa"/>
            <w:vAlign w:val="center"/>
          </w:tcPr>
          <w:p w14:paraId="0C8AE316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47368A79" w14:textId="46D94000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6235EE30" w14:textId="77777777" w:rsidTr="00A25639">
        <w:trPr>
          <w:trHeight w:val="1402"/>
        </w:trPr>
        <w:tc>
          <w:tcPr>
            <w:tcW w:w="4508" w:type="dxa"/>
            <w:vAlign w:val="center"/>
          </w:tcPr>
          <w:p w14:paraId="340699E7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7C4AF214" w14:textId="134E97F9" w:rsidR="00CF454A" w:rsidRPr="000811B3" w:rsidRDefault="009A6D20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Deux portails différents en fonction des rôles de l’utilisateur</w:t>
            </w:r>
          </w:p>
        </w:tc>
      </w:tr>
    </w:tbl>
    <w:p w14:paraId="647489B5" w14:textId="77777777" w:rsidR="00B20200" w:rsidRDefault="00B20200" w:rsidP="00FB58D8">
      <w:pPr>
        <w:pStyle w:val="Paragraphedeliste"/>
        <w:jc w:val="center"/>
        <w:rPr>
          <w:b/>
        </w:rPr>
      </w:pPr>
    </w:p>
    <w:p w14:paraId="7F123222" w14:textId="5D46383C" w:rsidR="00487FEB" w:rsidRDefault="00487FEB" w:rsidP="00FB58D8">
      <w:pPr>
        <w:pStyle w:val="Paragraphedeliste"/>
        <w:jc w:val="center"/>
        <w:rPr>
          <w:b/>
        </w:rPr>
      </w:pPr>
    </w:p>
    <w:p w14:paraId="69E84BBB" w14:textId="0FAE4165" w:rsidR="00CF454A" w:rsidRDefault="00CF454A" w:rsidP="00FB58D8">
      <w:pPr>
        <w:pStyle w:val="Paragraphedeliste"/>
        <w:jc w:val="center"/>
        <w:rPr>
          <w:b/>
        </w:rPr>
      </w:pPr>
    </w:p>
    <w:p w14:paraId="2B0F67DB" w14:textId="090FFDD3" w:rsidR="00CF454A" w:rsidRDefault="00CF454A" w:rsidP="00FB58D8">
      <w:pPr>
        <w:pStyle w:val="Paragraphedeliste"/>
        <w:jc w:val="center"/>
        <w:rPr>
          <w:b/>
        </w:rPr>
      </w:pPr>
    </w:p>
    <w:p w14:paraId="45894325" w14:textId="0BABB89D" w:rsidR="00CF454A" w:rsidRDefault="00CF454A" w:rsidP="00FB58D8">
      <w:pPr>
        <w:pStyle w:val="Paragraphedeliste"/>
        <w:jc w:val="center"/>
        <w:rPr>
          <w:b/>
        </w:rPr>
      </w:pPr>
    </w:p>
    <w:p w14:paraId="55D61C07" w14:textId="11FE23D6" w:rsidR="00ED22F0" w:rsidRDefault="00ED22F0" w:rsidP="00FB58D8">
      <w:pPr>
        <w:pStyle w:val="Paragraphedeliste"/>
        <w:jc w:val="center"/>
        <w:rPr>
          <w:b/>
        </w:rPr>
      </w:pPr>
    </w:p>
    <w:p w14:paraId="5DB17121" w14:textId="77777777" w:rsidR="00ED22F0" w:rsidRDefault="00ED22F0" w:rsidP="00FB58D8">
      <w:pPr>
        <w:pStyle w:val="Paragraphedeliste"/>
        <w:jc w:val="center"/>
        <w:rPr>
          <w:b/>
        </w:rPr>
      </w:pPr>
    </w:p>
    <w:p w14:paraId="19489916" w14:textId="1125B0F2" w:rsidR="00CF454A" w:rsidRDefault="00CF454A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F454A" w:rsidRPr="00DC0FD4" w14:paraId="1DD04270" w14:textId="77777777" w:rsidTr="00A25639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58FFE58B" w14:textId="77777777" w:rsidR="00CF454A" w:rsidRPr="00DC0FD4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6C15EF11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20815CC2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CF454A" w:rsidRPr="000811B3" w14:paraId="03F5C1FA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599192DC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40BBE966" w14:textId="4928F2F0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Gestion des </w:t>
            </w:r>
            <w:r w:rsidR="003F066C">
              <w:rPr>
                <w:rFonts w:cs="Arial"/>
              </w:rPr>
              <w:t>immeubles</w:t>
            </w:r>
          </w:p>
        </w:tc>
      </w:tr>
      <w:tr w:rsidR="00CF454A" w:rsidRPr="000811B3" w14:paraId="67574B0D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061F5815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7B82E34F" w14:textId="000192E8" w:rsidR="00CF454A" w:rsidRPr="000811B3" w:rsidRDefault="00FB58D8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CF454A" w:rsidRPr="000811B3" w14:paraId="0A15BB4D" w14:textId="77777777" w:rsidTr="00A25639">
        <w:tc>
          <w:tcPr>
            <w:tcW w:w="4508" w:type="dxa"/>
            <w:vAlign w:val="center"/>
          </w:tcPr>
          <w:p w14:paraId="1AE72D95" w14:textId="77777777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31CC6A46" w14:textId="42FCC5F7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CF454A" w:rsidRPr="000811B3" w14:paraId="42FA10EB" w14:textId="77777777" w:rsidTr="00A25639">
        <w:trPr>
          <w:trHeight w:val="994"/>
        </w:trPr>
        <w:tc>
          <w:tcPr>
            <w:tcW w:w="4508" w:type="dxa"/>
            <w:vAlign w:val="center"/>
          </w:tcPr>
          <w:p w14:paraId="7EBF3177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07D9A0CA" w14:textId="76437A55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Besoin de gérer les immeubles</w:t>
            </w:r>
          </w:p>
        </w:tc>
      </w:tr>
      <w:tr w:rsidR="00CF454A" w:rsidRPr="000811B3" w14:paraId="78366267" w14:textId="77777777" w:rsidTr="00A25639">
        <w:trPr>
          <w:trHeight w:val="830"/>
        </w:trPr>
        <w:tc>
          <w:tcPr>
            <w:tcW w:w="4508" w:type="dxa"/>
            <w:vAlign w:val="center"/>
          </w:tcPr>
          <w:p w14:paraId="0E67CF4E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3F88A533" w14:textId="68B438C1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F454A" w:rsidRPr="000811B3" w14:paraId="2E29853B" w14:textId="77777777" w:rsidTr="00A25639">
        <w:trPr>
          <w:trHeight w:val="1125"/>
        </w:trPr>
        <w:tc>
          <w:tcPr>
            <w:tcW w:w="4508" w:type="dxa"/>
            <w:vAlign w:val="center"/>
          </w:tcPr>
          <w:p w14:paraId="5969F131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5056D4AB" w14:textId="7571BABC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41114513" w14:textId="77777777" w:rsidTr="00A25639">
        <w:trPr>
          <w:trHeight w:val="1984"/>
        </w:trPr>
        <w:tc>
          <w:tcPr>
            <w:tcW w:w="4508" w:type="dxa"/>
            <w:vAlign w:val="center"/>
          </w:tcPr>
          <w:p w14:paraId="09E8EB7F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479F306B" w14:textId="16654365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7FE3043F" w14:textId="77777777" w:rsidTr="00A25639">
        <w:trPr>
          <w:trHeight w:val="1402"/>
        </w:trPr>
        <w:tc>
          <w:tcPr>
            <w:tcW w:w="4508" w:type="dxa"/>
            <w:vAlign w:val="center"/>
          </w:tcPr>
          <w:p w14:paraId="4E93B953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143993AD" w14:textId="15B8F469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-suppression-lecture</w:t>
            </w:r>
          </w:p>
        </w:tc>
      </w:tr>
    </w:tbl>
    <w:p w14:paraId="6E01E01F" w14:textId="7CB74675" w:rsidR="00CF454A" w:rsidRDefault="00CF454A" w:rsidP="00FB58D8">
      <w:pPr>
        <w:pStyle w:val="Paragraphedeliste"/>
        <w:jc w:val="center"/>
        <w:rPr>
          <w:b/>
        </w:rPr>
      </w:pPr>
    </w:p>
    <w:p w14:paraId="1E16E5DA" w14:textId="6F7C8CAC" w:rsidR="00CF454A" w:rsidRDefault="00CF454A" w:rsidP="00FB58D8">
      <w:pPr>
        <w:pStyle w:val="Paragraphedeliste"/>
        <w:jc w:val="center"/>
        <w:rPr>
          <w:b/>
        </w:rPr>
      </w:pPr>
    </w:p>
    <w:p w14:paraId="182D9055" w14:textId="2706CB72" w:rsidR="00CF454A" w:rsidRDefault="00CF454A" w:rsidP="00FB58D8">
      <w:pPr>
        <w:pStyle w:val="Paragraphedeliste"/>
        <w:jc w:val="center"/>
        <w:rPr>
          <w:b/>
        </w:rPr>
      </w:pPr>
    </w:p>
    <w:p w14:paraId="4AB7A197" w14:textId="01BEFB25" w:rsidR="00CF454A" w:rsidRDefault="00CF454A" w:rsidP="00FB58D8">
      <w:pPr>
        <w:pStyle w:val="Paragraphedeliste"/>
        <w:jc w:val="center"/>
        <w:rPr>
          <w:b/>
        </w:rPr>
      </w:pPr>
    </w:p>
    <w:p w14:paraId="16B57364" w14:textId="4A18789B" w:rsidR="00CF454A" w:rsidRDefault="00CF454A" w:rsidP="00FB58D8">
      <w:pPr>
        <w:pStyle w:val="Paragraphedeliste"/>
        <w:jc w:val="center"/>
        <w:rPr>
          <w:b/>
        </w:rPr>
      </w:pPr>
    </w:p>
    <w:p w14:paraId="27D7A269" w14:textId="167E504B" w:rsidR="00CF454A" w:rsidRDefault="00CF454A" w:rsidP="00FB58D8">
      <w:pPr>
        <w:pStyle w:val="Paragraphedeliste"/>
        <w:jc w:val="center"/>
        <w:rPr>
          <w:b/>
        </w:rPr>
      </w:pPr>
    </w:p>
    <w:p w14:paraId="06DAFEED" w14:textId="1A728DFC" w:rsidR="00CF454A" w:rsidRDefault="00CF454A" w:rsidP="00FB58D8">
      <w:pPr>
        <w:pStyle w:val="Paragraphedeliste"/>
        <w:jc w:val="center"/>
        <w:rPr>
          <w:b/>
        </w:rPr>
      </w:pPr>
    </w:p>
    <w:p w14:paraId="37BDC5C1" w14:textId="0658425A" w:rsidR="00CF454A" w:rsidRDefault="00CF454A" w:rsidP="00FB58D8">
      <w:pPr>
        <w:pStyle w:val="Paragraphedeliste"/>
        <w:jc w:val="center"/>
        <w:rPr>
          <w:b/>
        </w:rPr>
      </w:pPr>
    </w:p>
    <w:p w14:paraId="02F623E2" w14:textId="37CB3685" w:rsidR="00CF454A" w:rsidRDefault="00CF454A" w:rsidP="00FB58D8">
      <w:pPr>
        <w:pStyle w:val="Paragraphedeliste"/>
        <w:jc w:val="center"/>
        <w:rPr>
          <w:b/>
        </w:rPr>
      </w:pPr>
    </w:p>
    <w:p w14:paraId="09F7669C" w14:textId="7328346D" w:rsidR="00CF454A" w:rsidRDefault="00CF454A" w:rsidP="00FB58D8">
      <w:pPr>
        <w:pStyle w:val="Paragraphedeliste"/>
        <w:jc w:val="center"/>
        <w:rPr>
          <w:b/>
        </w:rPr>
      </w:pPr>
    </w:p>
    <w:p w14:paraId="65689049" w14:textId="777438B4" w:rsidR="00CF454A" w:rsidRDefault="00CF454A" w:rsidP="00FB58D8">
      <w:pPr>
        <w:pStyle w:val="Paragraphedeliste"/>
        <w:jc w:val="center"/>
        <w:rPr>
          <w:b/>
        </w:rPr>
      </w:pPr>
    </w:p>
    <w:p w14:paraId="40B038B8" w14:textId="437CB0E7" w:rsidR="00CF454A" w:rsidRDefault="00CF454A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F454A" w:rsidRPr="00DC0FD4" w14:paraId="6CCB8FB7" w14:textId="77777777" w:rsidTr="00A25639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60F3FA24" w14:textId="77777777" w:rsidR="00CF454A" w:rsidRPr="00DC0FD4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0AD0157E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6BD53127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CF454A" w:rsidRPr="000811B3" w14:paraId="740FD781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585544B5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5A39BCE1" w14:textId="7385186A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Gestion des résidents</w:t>
            </w:r>
          </w:p>
        </w:tc>
      </w:tr>
      <w:tr w:rsidR="00CF454A" w:rsidRPr="000811B3" w14:paraId="0571AEF1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1ECB72EA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7E044901" w14:textId="2715C4F2" w:rsidR="00CF454A" w:rsidRPr="000811B3" w:rsidRDefault="00FB58D8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CF454A" w:rsidRPr="000811B3" w14:paraId="085BF6B6" w14:textId="77777777" w:rsidTr="00A25639">
        <w:tc>
          <w:tcPr>
            <w:tcW w:w="4508" w:type="dxa"/>
            <w:vAlign w:val="center"/>
          </w:tcPr>
          <w:p w14:paraId="75510586" w14:textId="77777777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404DEBCD" w14:textId="419972EF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CF454A" w:rsidRPr="000811B3" w14:paraId="66E600C3" w14:textId="77777777" w:rsidTr="00A25639">
        <w:trPr>
          <w:trHeight w:val="994"/>
        </w:trPr>
        <w:tc>
          <w:tcPr>
            <w:tcW w:w="4508" w:type="dxa"/>
            <w:vAlign w:val="center"/>
          </w:tcPr>
          <w:p w14:paraId="4B14526C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65AADCD0" w14:textId="54068428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Besoin de gérer les résidents</w:t>
            </w:r>
          </w:p>
        </w:tc>
      </w:tr>
      <w:tr w:rsidR="00CF454A" w:rsidRPr="000811B3" w14:paraId="6D44A42D" w14:textId="77777777" w:rsidTr="00A25639">
        <w:trPr>
          <w:trHeight w:val="830"/>
        </w:trPr>
        <w:tc>
          <w:tcPr>
            <w:tcW w:w="4508" w:type="dxa"/>
            <w:vAlign w:val="center"/>
          </w:tcPr>
          <w:p w14:paraId="20B81395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50D3ED55" w14:textId="19034B60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F454A" w:rsidRPr="000811B3" w14:paraId="1A8C2B0C" w14:textId="77777777" w:rsidTr="00A25639">
        <w:trPr>
          <w:trHeight w:val="1125"/>
        </w:trPr>
        <w:tc>
          <w:tcPr>
            <w:tcW w:w="4508" w:type="dxa"/>
            <w:vAlign w:val="center"/>
          </w:tcPr>
          <w:p w14:paraId="7D5B4B6E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3269A92E" w14:textId="7F40B5C0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09B669A2" w14:textId="77777777" w:rsidTr="00A25639">
        <w:trPr>
          <w:trHeight w:val="1984"/>
        </w:trPr>
        <w:tc>
          <w:tcPr>
            <w:tcW w:w="4508" w:type="dxa"/>
            <w:vAlign w:val="center"/>
          </w:tcPr>
          <w:p w14:paraId="0E5C1CF7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7ECFECA5" w14:textId="3E341B56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08C12077" w14:textId="77777777" w:rsidTr="00A25639">
        <w:trPr>
          <w:trHeight w:val="1402"/>
        </w:trPr>
        <w:tc>
          <w:tcPr>
            <w:tcW w:w="4508" w:type="dxa"/>
            <w:vAlign w:val="center"/>
          </w:tcPr>
          <w:p w14:paraId="35FF30B6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19FC8D30" w14:textId="403B5BE3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-suppression-lecture</w:t>
            </w:r>
          </w:p>
        </w:tc>
      </w:tr>
    </w:tbl>
    <w:p w14:paraId="219B6164" w14:textId="43D3A8ED" w:rsidR="00CF454A" w:rsidRDefault="00CF454A" w:rsidP="00FB58D8">
      <w:pPr>
        <w:pStyle w:val="Paragraphedeliste"/>
        <w:jc w:val="center"/>
        <w:rPr>
          <w:b/>
        </w:rPr>
      </w:pPr>
    </w:p>
    <w:p w14:paraId="2A0462F1" w14:textId="05547F09" w:rsidR="00CF454A" w:rsidRDefault="00CF454A" w:rsidP="00FB58D8">
      <w:pPr>
        <w:pStyle w:val="Paragraphedeliste"/>
        <w:jc w:val="center"/>
        <w:rPr>
          <w:b/>
        </w:rPr>
      </w:pPr>
    </w:p>
    <w:p w14:paraId="159A3AB0" w14:textId="58CA312D" w:rsidR="00CF454A" w:rsidRDefault="00CF454A" w:rsidP="00FB58D8">
      <w:pPr>
        <w:pStyle w:val="Paragraphedeliste"/>
        <w:jc w:val="center"/>
        <w:rPr>
          <w:b/>
        </w:rPr>
      </w:pPr>
    </w:p>
    <w:p w14:paraId="5FCD70E0" w14:textId="67701FEF" w:rsidR="00CF454A" w:rsidRDefault="00CF454A" w:rsidP="00FB58D8">
      <w:pPr>
        <w:pStyle w:val="Paragraphedeliste"/>
        <w:jc w:val="center"/>
        <w:rPr>
          <w:b/>
        </w:rPr>
      </w:pPr>
    </w:p>
    <w:p w14:paraId="5385F681" w14:textId="554E952B" w:rsidR="00CF454A" w:rsidRDefault="00CF454A" w:rsidP="00FB58D8">
      <w:pPr>
        <w:pStyle w:val="Paragraphedeliste"/>
        <w:jc w:val="center"/>
        <w:rPr>
          <w:b/>
        </w:rPr>
      </w:pPr>
    </w:p>
    <w:p w14:paraId="42BD7873" w14:textId="79C2A7D8" w:rsidR="00CF454A" w:rsidRDefault="00CF454A" w:rsidP="00FB58D8">
      <w:pPr>
        <w:pStyle w:val="Paragraphedeliste"/>
        <w:jc w:val="center"/>
        <w:rPr>
          <w:b/>
        </w:rPr>
      </w:pPr>
    </w:p>
    <w:p w14:paraId="3BAE0207" w14:textId="1D90AA6D" w:rsidR="00CF454A" w:rsidRDefault="00CF454A" w:rsidP="00FB58D8">
      <w:pPr>
        <w:pStyle w:val="Paragraphedeliste"/>
        <w:jc w:val="center"/>
        <w:rPr>
          <w:b/>
        </w:rPr>
      </w:pPr>
    </w:p>
    <w:p w14:paraId="51E6CFF1" w14:textId="1EC4412C" w:rsidR="00CF454A" w:rsidRDefault="00CF454A" w:rsidP="00FB58D8">
      <w:pPr>
        <w:pStyle w:val="Paragraphedeliste"/>
        <w:jc w:val="center"/>
        <w:rPr>
          <w:b/>
        </w:rPr>
      </w:pPr>
    </w:p>
    <w:p w14:paraId="6A04E8AF" w14:textId="595F6826" w:rsidR="00CF454A" w:rsidRDefault="00CF454A" w:rsidP="00FB58D8">
      <w:pPr>
        <w:pStyle w:val="Paragraphedeliste"/>
        <w:jc w:val="center"/>
        <w:rPr>
          <w:b/>
        </w:rPr>
      </w:pPr>
    </w:p>
    <w:p w14:paraId="3C2B6D32" w14:textId="6908E683" w:rsidR="00CF454A" w:rsidRDefault="00CF454A" w:rsidP="00FB58D8">
      <w:pPr>
        <w:pStyle w:val="Paragraphedeliste"/>
        <w:jc w:val="center"/>
        <w:rPr>
          <w:b/>
        </w:rPr>
      </w:pPr>
    </w:p>
    <w:p w14:paraId="15801725" w14:textId="6E049AF7" w:rsidR="00CF454A" w:rsidRDefault="00CF454A" w:rsidP="00FB58D8">
      <w:pPr>
        <w:pStyle w:val="Paragraphedeliste"/>
        <w:jc w:val="center"/>
        <w:rPr>
          <w:b/>
        </w:rPr>
      </w:pPr>
    </w:p>
    <w:p w14:paraId="41B9DC3C" w14:textId="1242AFDC" w:rsidR="00CF454A" w:rsidRDefault="00CF454A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F454A" w:rsidRPr="00DC0FD4" w14:paraId="7F2BC79A" w14:textId="77777777" w:rsidTr="00A25639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63AF4BB8" w14:textId="77777777" w:rsidR="00CF454A" w:rsidRPr="00DC0FD4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56F8B041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1D8E825C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CF454A" w:rsidRPr="000811B3" w14:paraId="5FFA3B2E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4D956A63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781F3326" w14:textId="1908D0DE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Gestion des propriétaires</w:t>
            </w:r>
          </w:p>
        </w:tc>
      </w:tr>
      <w:tr w:rsidR="00CF454A" w:rsidRPr="000811B3" w14:paraId="26E4FE85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1DBD2FA6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7DD9C845" w14:textId="70098DCD" w:rsidR="00CF454A" w:rsidRPr="000811B3" w:rsidRDefault="00FB58D8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CF454A" w:rsidRPr="000811B3" w14:paraId="6F3E67CF" w14:textId="77777777" w:rsidTr="00A25639">
        <w:tc>
          <w:tcPr>
            <w:tcW w:w="4508" w:type="dxa"/>
            <w:vAlign w:val="center"/>
          </w:tcPr>
          <w:p w14:paraId="3A050D1B" w14:textId="77777777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6ED4A803" w14:textId="0241A26E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CF454A" w:rsidRPr="000811B3" w14:paraId="0A51111C" w14:textId="77777777" w:rsidTr="00A25639">
        <w:trPr>
          <w:trHeight w:val="994"/>
        </w:trPr>
        <w:tc>
          <w:tcPr>
            <w:tcW w:w="4508" w:type="dxa"/>
            <w:vAlign w:val="center"/>
          </w:tcPr>
          <w:p w14:paraId="48215F9E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435E0E22" w14:textId="2B00F7E8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Besoin de gérer les propriétaires</w:t>
            </w:r>
          </w:p>
        </w:tc>
      </w:tr>
      <w:tr w:rsidR="00CF454A" w:rsidRPr="000811B3" w14:paraId="6D04F4AF" w14:textId="77777777" w:rsidTr="00A25639">
        <w:trPr>
          <w:trHeight w:val="830"/>
        </w:trPr>
        <w:tc>
          <w:tcPr>
            <w:tcW w:w="4508" w:type="dxa"/>
            <w:vAlign w:val="center"/>
          </w:tcPr>
          <w:p w14:paraId="630A2215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16CA6157" w14:textId="0246EBF8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F454A" w:rsidRPr="000811B3" w14:paraId="0884B73B" w14:textId="77777777" w:rsidTr="00A25639">
        <w:trPr>
          <w:trHeight w:val="1125"/>
        </w:trPr>
        <w:tc>
          <w:tcPr>
            <w:tcW w:w="4508" w:type="dxa"/>
            <w:vAlign w:val="center"/>
          </w:tcPr>
          <w:p w14:paraId="722BD29C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163BA063" w14:textId="5F333D9F" w:rsidR="00CF454A" w:rsidRPr="00FB58D8" w:rsidRDefault="00FB58D8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Mauvais </w:t>
            </w:r>
            <w:proofErr w:type="gramStart"/>
            <w:r>
              <w:rPr>
                <w:rFonts w:cs="Arial"/>
              </w:rPr>
              <w:t>listing</w:t>
            </w:r>
            <w:proofErr w:type="gramEnd"/>
            <w:r>
              <w:rPr>
                <w:rFonts w:cs="Arial"/>
              </w:rPr>
              <w:t xml:space="preserve"> des propriétaires</w:t>
            </w:r>
          </w:p>
        </w:tc>
      </w:tr>
      <w:tr w:rsidR="00CF454A" w:rsidRPr="000811B3" w14:paraId="7821781D" w14:textId="77777777" w:rsidTr="00A25639">
        <w:trPr>
          <w:trHeight w:val="1984"/>
        </w:trPr>
        <w:tc>
          <w:tcPr>
            <w:tcW w:w="4508" w:type="dxa"/>
            <w:vAlign w:val="center"/>
          </w:tcPr>
          <w:p w14:paraId="66760DED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5A011F7A" w14:textId="25254329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55156092" w14:textId="77777777" w:rsidTr="00A25639">
        <w:trPr>
          <w:trHeight w:val="1402"/>
        </w:trPr>
        <w:tc>
          <w:tcPr>
            <w:tcW w:w="4508" w:type="dxa"/>
            <w:vAlign w:val="center"/>
          </w:tcPr>
          <w:p w14:paraId="3709E6D9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11E9E57B" w14:textId="14E4F617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-suppression-lecture</w:t>
            </w:r>
          </w:p>
        </w:tc>
      </w:tr>
    </w:tbl>
    <w:p w14:paraId="23613808" w14:textId="7E6B6730" w:rsidR="00CF454A" w:rsidRDefault="00CF454A" w:rsidP="00FB58D8">
      <w:pPr>
        <w:pStyle w:val="Paragraphedeliste"/>
        <w:jc w:val="center"/>
        <w:rPr>
          <w:b/>
        </w:rPr>
      </w:pPr>
    </w:p>
    <w:p w14:paraId="79629F1C" w14:textId="577EECFB" w:rsidR="00CF454A" w:rsidRDefault="00CF454A" w:rsidP="00FB58D8">
      <w:pPr>
        <w:pStyle w:val="Paragraphedeliste"/>
        <w:jc w:val="center"/>
        <w:rPr>
          <w:b/>
        </w:rPr>
      </w:pPr>
    </w:p>
    <w:p w14:paraId="3B56441B" w14:textId="777FA15D" w:rsidR="00CF454A" w:rsidRDefault="00CF454A" w:rsidP="00FB58D8">
      <w:pPr>
        <w:pStyle w:val="Paragraphedeliste"/>
        <w:jc w:val="center"/>
        <w:rPr>
          <w:b/>
        </w:rPr>
      </w:pPr>
    </w:p>
    <w:p w14:paraId="765E59A7" w14:textId="1CA25907" w:rsidR="00CF454A" w:rsidRDefault="00CF454A" w:rsidP="00FB58D8">
      <w:pPr>
        <w:pStyle w:val="Paragraphedeliste"/>
        <w:jc w:val="center"/>
        <w:rPr>
          <w:b/>
        </w:rPr>
      </w:pPr>
    </w:p>
    <w:p w14:paraId="1B3E10AD" w14:textId="371279FD" w:rsidR="00CF454A" w:rsidRDefault="00CF454A" w:rsidP="00FB58D8">
      <w:pPr>
        <w:pStyle w:val="Paragraphedeliste"/>
        <w:jc w:val="center"/>
        <w:rPr>
          <w:b/>
        </w:rPr>
      </w:pPr>
    </w:p>
    <w:p w14:paraId="5ADEC124" w14:textId="0EF72A46" w:rsidR="00CF454A" w:rsidRDefault="00CF454A" w:rsidP="00FB58D8">
      <w:pPr>
        <w:pStyle w:val="Paragraphedeliste"/>
        <w:jc w:val="center"/>
        <w:rPr>
          <w:b/>
        </w:rPr>
      </w:pPr>
    </w:p>
    <w:p w14:paraId="3B1D80FE" w14:textId="75EA67A3" w:rsidR="00CF454A" w:rsidRDefault="00CF454A" w:rsidP="00FB58D8">
      <w:pPr>
        <w:pStyle w:val="Paragraphedeliste"/>
        <w:jc w:val="center"/>
        <w:rPr>
          <w:b/>
        </w:rPr>
      </w:pPr>
    </w:p>
    <w:p w14:paraId="3C96D07A" w14:textId="3E5B590F" w:rsidR="00CF454A" w:rsidRDefault="00CF454A" w:rsidP="00FB58D8">
      <w:pPr>
        <w:pStyle w:val="Paragraphedeliste"/>
        <w:jc w:val="center"/>
        <w:rPr>
          <w:b/>
        </w:rPr>
      </w:pPr>
    </w:p>
    <w:p w14:paraId="51746DEA" w14:textId="77777777" w:rsidR="00CA5165" w:rsidRDefault="00CA5165" w:rsidP="00FB58D8">
      <w:pPr>
        <w:pStyle w:val="Paragraphedeliste"/>
        <w:jc w:val="center"/>
        <w:rPr>
          <w:b/>
        </w:rPr>
      </w:pPr>
    </w:p>
    <w:p w14:paraId="2BBB7F59" w14:textId="53114216" w:rsidR="00CF454A" w:rsidRDefault="00CF454A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F454A" w:rsidRPr="00DC0FD4" w14:paraId="6E19A91C" w14:textId="77777777" w:rsidTr="00A25639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0DAD4377" w14:textId="77777777" w:rsidR="00CF454A" w:rsidRPr="00DC0FD4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4B01DB83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214EFBAC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CF454A" w:rsidRPr="000811B3" w14:paraId="5A0858CF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697976C7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73CEA7CD" w14:textId="4BCFF266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Gestion des communications</w:t>
            </w:r>
          </w:p>
        </w:tc>
      </w:tr>
      <w:tr w:rsidR="00CF454A" w:rsidRPr="000811B3" w14:paraId="6820BC5B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0D43E86D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01384E4E" w14:textId="218E5044" w:rsidR="00CF454A" w:rsidRPr="000811B3" w:rsidRDefault="00FB58D8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</w:tr>
      <w:tr w:rsidR="00CF454A" w:rsidRPr="000811B3" w14:paraId="4845CFC5" w14:textId="77777777" w:rsidTr="00A25639">
        <w:tc>
          <w:tcPr>
            <w:tcW w:w="4508" w:type="dxa"/>
            <w:vAlign w:val="center"/>
          </w:tcPr>
          <w:p w14:paraId="4AE6EDD7" w14:textId="77777777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183F1CF0" w14:textId="4869C638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CF454A" w:rsidRPr="000811B3" w14:paraId="05F06A45" w14:textId="77777777" w:rsidTr="00A25639">
        <w:trPr>
          <w:trHeight w:val="994"/>
        </w:trPr>
        <w:tc>
          <w:tcPr>
            <w:tcW w:w="4508" w:type="dxa"/>
            <w:vAlign w:val="center"/>
          </w:tcPr>
          <w:p w14:paraId="39409554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7DAD8C68" w14:textId="039313A4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Besoin de gérer les communications entre Syndic, propriétaires et résidents</w:t>
            </w:r>
          </w:p>
        </w:tc>
      </w:tr>
      <w:tr w:rsidR="00CF454A" w:rsidRPr="000811B3" w14:paraId="3BEC10CA" w14:textId="77777777" w:rsidTr="00A25639">
        <w:trPr>
          <w:trHeight w:val="830"/>
        </w:trPr>
        <w:tc>
          <w:tcPr>
            <w:tcW w:w="4508" w:type="dxa"/>
            <w:vAlign w:val="center"/>
          </w:tcPr>
          <w:p w14:paraId="73298F89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1C747CFF" w14:textId="6A31D0CC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F454A" w:rsidRPr="000811B3" w14:paraId="26163A5A" w14:textId="77777777" w:rsidTr="00A25639">
        <w:trPr>
          <w:trHeight w:val="1125"/>
        </w:trPr>
        <w:tc>
          <w:tcPr>
            <w:tcW w:w="4508" w:type="dxa"/>
            <w:vAlign w:val="center"/>
          </w:tcPr>
          <w:p w14:paraId="6A4CDA2A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215A73B9" w14:textId="1D5A6635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5FC1D810" w14:textId="77777777" w:rsidTr="00A25639">
        <w:trPr>
          <w:trHeight w:val="1984"/>
        </w:trPr>
        <w:tc>
          <w:tcPr>
            <w:tcW w:w="4508" w:type="dxa"/>
            <w:vAlign w:val="center"/>
          </w:tcPr>
          <w:p w14:paraId="3DC966BD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7277248B" w14:textId="38F72E51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74647BF8" w14:textId="77777777" w:rsidTr="00A25639">
        <w:trPr>
          <w:trHeight w:val="1402"/>
        </w:trPr>
        <w:tc>
          <w:tcPr>
            <w:tcW w:w="4508" w:type="dxa"/>
            <w:vAlign w:val="center"/>
          </w:tcPr>
          <w:p w14:paraId="2A8AC97C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29607490" w14:textId="291E71C4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-suppression-lecture</w:t>
            </w:r>
          </w:p>
        </w:tc>
      </w:tr>
    </w:tbl>
    <w:p w14:paraId="582139A5" w14:textId="77777777" w:rsidR="00CF454A" w:rsidRDefault="00CF454A" w:rsidP="00FB58D8">
      <w:pPr>
        <w:pStyle w:val="Paragraphedeliste"/>
        <w:jc w:val="center"/>
        <w:rPr>
          <w:b/>
        </w:rPr>
      </w:pPr>
    </w:p>
    <w:p w14:paraId="7327AF60" w14:textId="547FEE0F" w:rsidR="00CF454A" w:rsidRDefault="00CF454A" w:rsidP="00FB58D8">
      <w:pPr>
        <w:pStyle w:val="Paragraphedeliste"/>
        <w:jc w:val="center"/>
        <w:rPr>
          <w:b/>
        </w:rPr>
      </w:pPr>
    </w:p>
    <w:p w14:paraId="4ADC9CC6" w14:textId="0C774448" w:rsidR="00CF454A" w:rsidRDefault="00CF454A" w:rsidP="00FB58D8">
      <w:pPr>
        <w:pStyle w:val="Paragraphedeliste"/>
        <w:jc w:val="center"/>
        <w:rPr>
          <w:b/>
        </w:rPr>
      </w:pPr>
    </w:p>
    <w:p w14:paraId="5683244B" w14:textId="00143C8C" w:rsidR="00CF454A" w:rsidRDefault="00CF454A" w:rsidP="00FB58D8">
      <w:pPr>
        <w:pStyle w:val="Paragraphedeliste"/>
        <w:jc w:val="center"/>
        <w:rPr>
          <w:b/>
        </w:rPr>
      </w:pPr>
    </w:p>
    <w:p w14:paraId="23637E88" w14:textId="464C06AC" w:rsidR="00CF454A" w:rsidRDefault="00CF454A" w:rsidP="00FB58D8">
      <w:pPr>
        <w:pStyle w:val="Paragraphedeliste"/>
        <w:jc w:val="center"/>
        <w:rPr>
          <w:b/>
        </w:rPr>
      </w:pPr>
    </w:p>
    <w:p w14:paraId="6DA8DA29" w14:textId="01C64365" w:rsidR="00CF454A" w:rsidRDefault="00CF454A" w:rsidP="00FB58D8">
      <w:pPr>
        <w:pStyle w:val="Paragraphedeliste"/>
        <w:jc w:val="center"/>
        <w:rPr>
          <w:b/>
        </w:rPr>
      </w:pPr>
    </w:p>
    <w:p w14:paraId="2E142DC5" w14:textId="572C9B42" w:rsidR="00CF454A" w:rsidRDefault="00CF454A" w:rsidP="00FB58D8">
      <w:pPr>
        <w:pStyle w:val="Paragraphedeliste"/>
        <w:jc w:val="center"/>
        <w:rPr>
          <w:b/>
        </w:rPr>
      </w:pPr>
    </w:p>
    <w:p w14:paraId="654D28C3" w14:textId="5C21AF5C" w:rsidR="00CF454A" w:rsidRDefault="00CF454A" w:rsidP="00FB58D8">
      <w:pPr>
        <w:pStyle w:val="Paragraphedeliste"/>
        <w:jc w:val="center"/>
        <w:rPr>
          <w:b/>
        </w:rPr>
      </w:pPr>
    </w:p>
    <w:p w14:paraId="13513331" w14:textId="2D259F51" w:rsidR="00CF454A" w:rsidRDefault="00CF454A" w:rsidP="00FB58D8">
      <w:pPr>
        <w:pStyle w:val="Paragraphedeliste"/>
        <w:jc w:val="center"/>
        <w:rPr>
          <w:b/>
        </w:rPr>
      </w:pPr>
    </w:p>
    <w:p w14:paraId="175DA8F7" w14:textId="7F27CA97" w:rsidR="00CF454A" w:rsidRDefault="00CF454A" w:rsidP="00FB58D8">
      <w:pPr>
        <w:pStyle w:val="Paragraphedeliste"/>
        <w:jc w:val="center"/>
        <w:rPr>
          <w:b/>
        </w:rPr>
      </w:pPr>
    </w:p>
    <w:p w14:paraId="34941245" w14:textId="2F8DAE05" w:rsidR="00CF454A" w:rsidRDefault="00CF454A" w:rsidP="00FB58D8">
      <w:pPr>
        <w:pStyle w:val="Paragraphedeliste"/>
        <w:jc w:val="center"/>
        <w:rPr>
          <w:b/>
        </w:rPr>
      </w:pPr>
    </w:p>
    <w:p w14:paraId="6959BE32" w14:textId="32E26FD6" w:rsidR="00CF454A" w:rsidRDefault="00CF454A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F454A" w:rsidRPr="00DC0FD4" w14:paraId="5396F630" w14:textId="77777777" w:rsidTr="00A25639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411DAE56" w14:textId="77777777" w:rsidR="00CF454A" w:rsidRPr="00DC0FD4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2AB5EBAA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201EAB1B" w14:textId="77777777" w:rsidR="00CF454A" w:rsidRPr="00DC0FD4" w:rsidRDefault="00CF454A" w:rsidP="00FB58D8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CF454A" w:rsidRPr="000811B3" w14:paraId="140B8BB6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616F5EEF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0899EC51" w14:textId="228E76F3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Gestion des </w:t>
            </w:r>
            <w:r w:rsidR="003F066C">
              <w:rPr>
                <w:rFonts w:cs="Arial"/>
              </w:rPr>
              <w:t>tickets</w:t>
            </w:r>
          </w:p>
        </w:tc>
      </w:tr>
      <w:tr w:rsidR="00CF454A" w:rsidRPr="000811B3" w14:paraId="70F27EA5" w14:textId="77777777" w:rsidTr="00A25639">
        <w:trPr>
          <w:trHeight w:val="1354"/>
        </w:trPr>
        <w:tc>
          <w:tcPr>
            <w:tcW w:w="4508" w:type="dxa"/>
            <w:vAlign w:val="center"/>
          </w:tcPr>
          <w:p w14:paraId="19FB8602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6150B9BD" w14:textId="310A11A7" w:rsidR="00CF454A" w:rsidRPr="000811B3" w:rsidRDefault="00FB58D8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CF454A" w:rsidRPr="000811B3" w14:paraId="468DE1D9" w14:textId="77777777" w:rsidTr="00A25639">
        <w:tc>
          <w:tcPr>
            <w:tcW w:w="4508" w:type="dxa"/>
            <w:vAlign w:val="center"/>
          </w:tcPr>
          <w:p w14:paraId="21F16ADE" w14:textId="77777777" w:rsidR="00CF454A" w:rsidRPr="000811B3" w:rsidRDefault="00CF454A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459D81EB" w14:textId="7C4A28CA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CF454A" w:rsidRPr="000811B3" w14:paraId="575F6133" w14:textId="77777777" w:rsidTr="00A25639">
        <w:trPr>
          <w:trHeight w:val="994"/>
        </w:trPr>
        <w:tc>
          <w:tcPr>
            <w:tcW w:w="4508" w:type="dxa"/>
            <w:vAlign w:val="center"/>
          </w:tcPr>
          <w:p w14:paraId="4C1E14A1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390A3350" w14:textId="4E7600C6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Besoin de gérer les tickets</w:t>
            </w:r>
          </w:p>
        </w:tc>
      </w:tr>
      <w:tr w:rsidR="00CF454A" w:rsidRPr="000811B3" w14:paraId="56E95209" w14:textId="77777777" w:rsidTr="00A25639">
        <w:trPr>
          <w:trHeight w:val="830"/>
        </w:trPr>
        <w:tc>
          <w:tcPr>
            <w:tcW w:w="4508" w:type="dxa"/>
            <w:vAlign w:val="center"/>
          </w:tcPr>
          <w:p w14:paraId="0120B2E7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5E7C056F" w14:textId="168097B5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CF454A" w:rsidRPr="000811B3" w14:paraId="1D1833E0" w14:textId="77777777" w:rsidTr="00A25639">
        <w:trPr>
          <w:trHeight w:val="1125"/>
        </w:trPr>
        <w:tc>
          <w:tcPr>
            <w:tcW w:w="4508" w:type="dxa"/>
            <w:vAlign w:val="center"/>
          </w:tcPr>
          <w:p w14:paraId="4FFCF8FD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36E8D3F5" w14:textId="2008841F" w:rsidR="00CF454A" w:rsidRPr="00FB58D8" w:rsidRDefault="00FB58D8" w:rsidP="00FB58D8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Mauvaise gestion de tickets</w:t>
            </w:r>
          </w:p>
        </w:tc>
      </w:tr>
      <w:tr w:rsidR="00CF454A" w:rsidRPr="000811B3" w14:paraId="4B827812" w14:textId="77777777" w:rsidTr="00A25639">
        <w:trPr>
          <w:trHeight w:val="1984"/>
        </w:trPr>
        <w:tc>
          <w:tcPr>
            <w:tcW w:w="4508" w:type="dxa"/>
            <w:vAlign w:val="center"/>
          </w:tcPr>
          <w:p w14:paraId="448AD1FF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1CA6F144" w14:textId="163C4E24" w:rsidR="00CF454A" w:rsidRPr="000811B3" w:rsidRDefault="00FB58D8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CF454A" w:rsidRPr="000811B3" w14:paraId="587C3427" w14:textId="77777777" w:rsidTr="00A25639">
        <w:trPr>
          <w:trHeight w:val="1402"/>
        </w:trPr>
        <w:tc>
          <w:tcPr>
            <w:tcW w:w="4508" w:type="dxa"/>
            <w:vAlign w:val="center"/>
          </w:tcPr>
          <w:p w14:paraId="6745377C" w14:textId="77777777" w:rsidR="00CF454A" w:rsidRPr="000811B3" w:rsidRDefault="00CF454A" w:rsidP="00FB58D8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656E6DEE" w14:textId="3FA5E762" w:rsidR="00CF454A" w:rsidRPr="000811B3" w:rsidRDefault="003F066C" w:rsidP="00FB58D8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-suppression-lecture</w:t>
            </w:r>
          </w:p>
        </w:tc>
      </w:tr>
    </w:tbl>
    <w:p w14:paraId="45CF69E1" w14:textId="77777777" w:rsidR="00CF454A" w:rsidRDefault="00CF454A" w:rsidP="00FB58D8">
      <w:pPr>
        <w:pStyle w:val="Paragraphedeliste"/>
        <w:jc w:val="center"/>
        <w:rPr>
          <w:b/>
        </w:rPr>
      </w:pPr>
    </w:p>
    <w:p w14:paraId="23D24FEA" w14:textId="32C4ECA6" w:rsidR="00CF454A" w:rsidRDefault="00CF454A" w:rsidP="00FB58D8">
      <w:pPr>
        <w:pStyle w:val="Paragraphedeliste"/>
        <w:jc w:val="center"/>
        <w:rPr>
          <w:b/>
        </w:rPr>
      </w:pPr>
    </w:p>
    <w:p w14:paraId="47B77ADD" w14:textId="64F152F7" w:rsidR="00FD4657" w:rsidRDefault="00FD4657" w:rsidP="00FB58D8">
      <w:pPr>
        <w:pStyle w:val="Paragraphedeliste"/>
        <w:jc w:val="center"/>
        <w:rPr>
          <w:b/>
        </w:rPr>
      </w:pPr>
    </w:p>
    <w:p w14:paraId="1908B00A" w14:textId="7D562F18" w:rsidR="00FD4657" w:rsidRDefault="00FD4657" w:rsidP="00FB58D8">
      <w:pPr>
        <w:pStyle w:val="Paragraphedeliste"/>
        <w:jc w:val="center"/>
        <w:rPr>
          <w:b/>
        </w:rPr>
      </w:pPr>
    </w:p>
    <w:p w14:paraId="6E59A626" w14:textId="0047F885" w:rsidR="00FD4657" w:rsidRDefault="00FD4657" w:rsidP="00FB58D8">
      <w:pPr>
        <w:pStyle w:val="Paragraphedeliste"/>
        <w:jc w:val="center"/>
        <w:rPr>
          <w:b/>
        </w:rPr>
      </w:pPr>
    </w:p>
    <w:p w14:paraId="6415AB67" w14:textId="2E5D8B40" w:rsidR="00FD4657" w:rsidRDefault="00FD4657" w:rsidP="00FB58D8">
      <w:pPr>
        <w:pStyle w:val="Paragraphedeliste"/>
        <w:jc w:val="center"/>
        <w:rPr>
          <w:b/>
        </w:rPr>
      </w:pPr>
    </w:p>
    <w:p w14:paraId="55B3EFA3" w14:textId="72FD34CD" w:rsidR="00FD4657" w:rsidRDefault="00FD4657" w:rsidP="00FB58D8">
      <w:pPr>
        <w:pStyle w:val="Paragraphedeliste"/>
        <w:jc w:val="center"/>
        <w:rPr>
          <w:b/>
        </w:rPr>
      </w:pPr>
    </w:p>
    <w:p w14:paraId="76DF8E96" w14:textId="796E02E8" w:rsidR="00FD4657" w:rsidRDefault="00FD4657" w:rsidP="00FB58D8">
      <w:pPr>
        <w:pStyle w:val="Paragraphedeliste"/>
        <w:jc w:val="center"/>
        <w:rPr>
          <w:b/>
        </w:rPr>
      </w:pPr>
    </w:p>
    <w:p w14:paraId="0C726636" w14:textId="1BC7D6B3" w:rsidR="00FD4657" w:rsidRDefault="00FD4657" w:rsidP="00FB58D8">
      <w:pPr>
        <w:pStyle w:val="Paragraphedeliste"/>
        <w:jc w:val="center"/>
        <w:rPr>
          <w:b/>
        </w:rPr>
      </w:pPr>
    </w:p>
    <w:p w14:paraId="5C844387" w14:textId="77777777" w:rsidR="00FD4657" w:rsidRDefault="00FD4657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4657" w:rsidRPr="00DC0FD4" w14:paraId="1DCC202E" w14:textId="77777777" w:rsidTr="00C0159C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5E022B7B" w14:textId="77777777" w:rsidR="00FD4657" w:rsidRPr="00DC0FD4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144AE6C7" w14:textId="77777777" w:rsidR="00FD4657" w:rsidRPr="00DC0FD4" w:rsidRDefault="00FD4657" w:rsidP="00C0159C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188412A6" w14:textId="77777777" w:rsidR="00FD4657" w:rsidRPr="00DC0FD4" w:rsidRDefault="00FD4657" w:rsidP="00C0159C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FD4657" w:rsidRPr="000811B3" w14:paraId="37D016FF" w14:textId="77777777" w:rsidTr="00C0159C">
        <w:trPr>
          <w:trHeight w:val="1354"/>
        </w:trPr>
        <w:tc>
          <w:tcPr>
            <w:tcW w:w="4508" w:type="dxa"/>
            <w:vAlign w:val="center"/>
          </w:tcPr>
          <w:p w14:paraId="3AFB4F31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5619D368" w14:textId="61C0F720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Gestion des </w:t>
            </w:r>
            <w:r>
              <w:rPr>
                <w:rFonts w:cs="Arial"/>
              </w:rPr>
              <w:t>villes</w:t>
            </w:r>
          </w:p>
        </w:tc>
      </w:tr>
      <w:tr w:rsidR="00FD4657" w:rsidRPr="000811B3" w14:paraId="287475B9" w14:textId="77777777" w:rsidTr="00C0159C">
        <w:trPr>
          <w:trHeight w:val="1354"/>
        </w:trPr>
        <w:tc>
          <w:tcPr>
            <w:tcW w:w="4508" w:type="dxa"/>
            <w:vAlign w:val="center"/>
          </w:tcPr>
          <w:p w14:paraId="450F02C9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6BEAC42A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FD4657" w:rsidRPr="000811B3" w14:paraId="7BCF986F" w14:textId="77777777" w:rsidTr="00C0159C">
        <w:tc>
          <w:tcPr>
            <w:tcW w:w="4508" w:type="dxa"/>
            <w:vAlign w:val="center"/>
          </w:tcPr>
          <w:p w14:paraId="16D4F46E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02B1D89C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FD4657" w:rsidRPr="000811B3" w14:paraId="526361C3" w14:textId="77777777" w:rsidTr="00C0159C">
        <w:trPr>
          <w:trHeight w:val="994"/>
        </w:trPr>
        <w:tc>
          <w:tcPr>
            <w:tcW w:w="4508" w:type="dxa"/>
            <w:vAlign w:val="center"/>
          </w:tcPr>
          <w:p w14:paraId="6617CA44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39B791DB" w14:textId="535F7CAB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Besoin de gérer les </w:t>
            </w:r>
            <w:r>
              <w:rPr>
                <w:rFonts w:cs="Arial"/>
              </w:rPr>
              <w:t xml:space="preserve">villes </w:t>
            </w:r>
          </w:p>
        </w:tc>
      </w:tr>
      <w:tr w:rsidR="00FD4657" w:rsidRPr="000811B3" w14:paraId="4F82CEF0" w14:textId="77777777" w:rsidTr="00C0159C">
        <w:trPr>
          <w:trHeight w:val="830"/>
        </w:trPr>
        <w:tc>
          <w:tcPr>
            <w:tcW w:w="4508" w:type="dxa"/>
            <w:vAlign w:val="center"/>
          </w:tcPr>
          <w:p w14:paraId="49AA628F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2893F74B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D4657" w:rsidRPr="000811B3" w14:paraId="3D795D84" w14:textId="77777777" w:rsidTr="00C0159C">
        <w:trPr>
          <w:trHeight w:val="1125"/>
        </w:trPr>
        <w:tc>
          <w:tcPr>
            <w:tcW w:w="4508" w:type="dxa"/>
            <w:vAlign w:val="center"/>
          </w:tcPr>
          <w:p w14:paraId="6849AD18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6D825EBD" w14:textId="3F00D1F2" w:rsidR="00FD4657" w:rsidRPr="00FD4657" w:rsidRDefault="00FD4657" w:rsidP="00FD4657">
            <w:pPr>
              <w:autoSpaceDE w:val="0"/>
              <w:autoSpaceDN w:val="0"/>
              <w:adjustRightInd w:val="0"/>
              <w:spacing w:after="0"/>
              <w:rPr>
                <w:rFonts w:cs="Arial"/>
              </w:rPr>
            </w:pPr>
          </w:p>
        </w:tc>
      </w:tr>
      <w:tr w:rsidR="00FD4657" w:rsidRPr="000811B3" w14:paraId="12DEB9D7" w14:textId="77777777" w:rsidTr="00C0159C">
        <w:trPr>
          <w:trHeight w:val="1984"/>
        </w:trPr>
        <w:tc>
          <w:tcPr>
            <w:tcW w:w="4508" w:type="dxa"/>
            <w:vAlign w:val="center"/>
          </w:tcPr>
          <w:p w14:paraId="7405574F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0BF3610C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FD4657" w:rsidRPr="000811B3" w14:paraId="608393AB" w14:textId="77777777" w:rsidTr="00C0159C">
        <w:trPr>
          <w:trHeight w:val="1402"/>
        </w:trPr>
        <w:tc>
          <w:tcPr>
            <w:tcW w:w="4508" w:type="dxa"/>
            <w:vAlign w:val="center"/>
          </w:tcPr>
          <w:p w14:paraId="058C3497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6ECA4345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-suppression-lecture</w:t>
            </w:r>
          </w:p>
        </w:tc>
      </w:tr>
    </w:tbl>
    <w:p w14:paraId="629DE25E" w14:textId="72A5C6DA" w:rsidR="00FD4657" w:rsidRDefault="00FD4657" w:rsidP="00FB58D8">
      <w:pPr>
        <w:pStyle w:val="Paragraphedeliste"/>
        <w:jc w:val="center"/>
        <w:rPr>
          <w:b/>
        </w:rPr>
      </w:pPr>
    </w:p>
    <w:p w14:paraId="5CCA8D42" w14:textId="619A04C0" w:rsidR="00FD4657" w:rsidRDefault="00FD4657" w:rsidP="00FB58D8">
      <w:pPr>
        <w:pStyle w:val="Paragraphedeliste"/>
        <w:jc w:val="center"/>
        <w:rPr>
          <w:b/>
        </w:rPr>
      </w:pPr>
    </w:p>
    <w:p w14:paraId="6CB5298A" w14:textId="7D0793A2" w:rsidR="00FD4657" w:rsidRDefault="00FD4657" w:rsidP="00FB58D8">
      <w:pPr>
        <w:pStyle w:val="Paragraphedeliste"/>
        <w:jc w:val="center"/>
        <w:rPr>
          <w:b/>
        </w:rPr>
      </w:pPr>
    </w:p>
    <w:p w14:paraId="26B79B79" w14:textId="6CD440E7" w:rsidR="00FD4657" w:rsidRDefault="00FD4657" w:rsidP="00FB58D8">
      <w:pPr>
        <w:pStyle w:val="Paragraphedeliste"/>
        <w:jc w:val="center"/>
        <w:rPr>
          <w:b/>
        </w:rPr>
      </w:pPr>
    </w:p>
    <w:p w14:paraId="25CAD6DB" w14:textId="71A149A0" w:rsidR="00FD4657" w:rsidRDefault="00FD4657" w:rsidP="00FB58D8">
      <w:pPr>
        <w:pStyle w:val="Paragraphedeliste"/>
        <w:jc w:val="center"/>
        <w:rPr>
          <w:b/>
        </w:rPr>
      </w:pPr>
    </w:p>
    <w:p w14:paraId="5392768F" w14:textId="34DB3A78" w:rsidR="00FD4657" w:rsidRDefault="00FD4657" w:rsidP="00FB58D8">
      <w:pPr>
        <w:pStyle w:val="Paragraphedeliste"/>
        <w:jc w:val="center"/>
        <w:rPr>
          <w:b/>
        </w:rPr>
      </w:pPr>
    </w:p>
    <w:p w14:paraId="595EE45C" w14:textId="286B844D" w:rsidR="00FD4657" w:rsidRDefault="00FD4657" w:rsidP="00FB58D8">
      <w:pPr>
        <w:pStyle w:val="Paragraphedeliste"/>
        <w:jc w:val="center"/>
        <w:rPr>
          <w:b/>
        </w:rPr>
      </w:pPr>
    </w:p>
    <w:p w14:paraId="3FBF4082" w14:textId="271AA075" w:rsidR="00FD4657" w:rsidRDefault="00FD4657" w:rsidP="00FB58D8">
      <w:pPr>
        <w:pStyle w:val="Paragraphedeliste"/>
        <w:jc w:val="center"/>
        <w:rPr>
          <w:b/>
        </w:rPr>
      </w:pPr>
    </w:p>
    <w:p w14:paraId="438A6B31" w14:textId="303F039B" w:rsidR="00FD4657" w:rsidRDefault="00FD4657" w:rsidP="00FB58D8">
      <w:pPr>
        <w:pStyle w:val="Paragraphedeliste"/>
        <w:jc w:val="center"/>
        <w:rPr>
          <w:b/>
        </w:rPr>
      </w:pPr>
    </w:p>
    <w:p w14:paraId="7C7A0BC0" w14:textId="77777777" w:rsidR="00FD4657" w:rsidRDefault="00FD4657" w:rsidP="00FB58D8">
      <w:pPr>
        <w:pStyle w:val="Paragraphedeliste"/>
        <w:jc w:val="center"/>
        <w:rPr>
          <w:b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4657" w:rsidRPr="00DC0FD4" w14:paraId="559598E2" w14:textId="77777777" w:rsidTr="00C0159C">
        <w:trPr>
          <w:trHeight w:val="779"/>
        </w:trPr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5CE99B3F" w14:textId="77777777" w:rsidR="00FD4657" w:rsidRPr="00DC0FD4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lastRenderedPageBreak/>
              <w:t>Types d'informations</w:t>
            </w:r>
          </w:p>
          <w:p w14:paraId="08F59D2D" w14:textId="77777777" w:rsidR="00FD4657" w:rsidRPr="00DC0FD4" w:rsidRDefault="00FD4657" w:rsidP="00C0159C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proofErr w:type="gramStart"/>
            <w:r w:rsidRPr="00DC0FD4">
              <w:rPr>
                <w:rFonts w:cs="Arial"/>
                <w:b/>
                <w:bCs/>
                <w:color w:val="FFFFFF" w:themeColor="background1"/>
              </w:rPr>
              <w:t>associables</w:t>
            </w:r>
            <w:proofErr w:type="gramEnd"/>
            <w:r w:rsidRPr="00DC0FD4">
              <w:rPr>
                <w:rFonts w:cs="Arial"/>
                <w:b/>
                <w:bCs/>
                <w:color w:val="FFFFFF" w:themeColor="background1"/>
              </w:rPr>
              <w:t xml:space="preserve"> à une exigence</w:t>
            </w:r>
          </w:p>
        </w:tc>
        <w:tc>
          <w:tcPr>
            <w:tcW w:w="4508" w:type="dxa"/>
            <w:shd w:val="clear" w:color="auto" w:fill="808080" w:themeFill="background1" w:themeFillShade="80"/>
            <w:vAlign w:val="center"/>
          </w:tcPr>
          <w:p w14:paraId="519B804B" w14:textId="77777777" w:rsidR="00FD4657" w:rsidRPr="00DC0FD4" w:rsidRDefault="00FD4657" w:rsidP="00C0159C">
            <w:pPr>
              <w:widowControl w:val="0"/>
              <w:spacing w:after="0"/>
              <w:jc w:val="center"/>
              <w:rPr>
                <w:rFonts w:cs="Arial"/>
                <w:color w:val="FFFFFF" w:themeColor="background1"/>
              </w:rPr>
            </w:pPr>
            <w:r w:rsidRPr="00DC0FD4">
              <w:rPr>
                <w:rFonts w:cs="Arial"/>
                <w:b/>
                <w:bCs/>
                <w:color w:val="FFFFFF" w:themeColor="background1"/>
              </w:rPr>
              <w:t>Signification</w:t>
            </w:r>
          </w:p>
        </w:tc>
      </w:tr>
      <w:tr w:rsidR="00FD4657" w:rsidRPr="000811B3" w14:paraId="3E6BE3E6" w14:textId="77777777" w:rsidTr="00C0159C">
        <w:trPr>
          <w:trHeight w:val="1354"/>
        </w:trPr>
        <w:tc>
          <w:tcPr>
            <w:tcW w:w="4508" w:type="dxa"/>
            <w:vAlign w:val="center"/>
          </w:tcPr>
          <w:p w14:paraId="6716F58F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Exigence</w:t>
            </w:r>
          </w:p>
        </w:tc>
        <w:tc>
          <w:tcPr>
            <w:tcW w:w="4508" w:type="dxa"/>
            <w:vAlign w:val="center"/>
          </w:tcPr>
          <w:p w14:paraId="76D75885" w14:textId="646AA686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Gestion </w:t>
            </w:r>
            <w:r>
              <w:rPr>
                <w:rFonts w:cs="Arial"/>
              </w:rPr>
              <w:t>des appartements</w:t>
            </w:r>
          </w:p>
        </w:tc>
      </w:tr>
      <w:tr w:rsidR="00FD4657" w:rsidRPr="000811B3" w14:paraId="2290AD1A" w14:textId="77777777" w:rsidTr="00C0159C">
        <w:trPr>
          <w:trHeight w:val="1354"/>
        </w:trPr>
        <w:tc>
          <w:tcPr>
            <w:tcW w:w="4508" w:type="dxa"/>
            <w:vAlign w:val="center"/>
          </w:tcPr>
          <w:p w14:paraId="4C12B284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Identificateur</w:t>
            </w:r>
          </w:p>
        </w:tc>
        <w:tc>
          <w:tcPr>
            <w:tcW w:w="4508" w:type="dxa"/>
            <w:vAlign w:val="center"/>
          </w:tcPr>
          <w:p w14:paraId="04574221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FD4657" w:rsidRPr="000811B3" w14:paraId="5AEB55D4" w14:textId="77777777" w:rsidTr="00C0159C">
        <w:tc>
          <w:tcPr>
            <w:tcW w:w="4508" w:type="dxa"/>
            <w:vAlign w:val="center"/>
          </w:tcPr>
          <w:p w14:paraId="234D925E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Emetteur</w:t>
            </w:r>
          </w:p>
        </w:tc>
        <w:tc>
          <w:tcPr>
            <w:tcW w:w="4508" w:type="dxa"/>
            <w:vAlign w:val="center"/>
          </w:tcPr>
          <w:p w14:paraId="71F4E468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Syndic</w:t>
            </w:r>
          </w:p>
        </w:tc>
      </w:tr>
      <w:tr w:rsidR="00FD4657" w:rsidRPr="000811B3" w14:paraId="17A3BAC3" w14:textId="77777777" w:rsidTr="00C0159C">
        <w:trPr>
          <w:trHeight w:val="994"/>
        </w:trPr>
        <w:tc>
          <w:tcPr>
            <w:tcW w:w="4508" w:type="dxa"/>
            <w:vAlign w:val="center"/>
          </w:tcPr>
          <w:p w14:paraId="11487D29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Justification</w:t>
            </w:r>
          </w:p>
        </w:tc>
        <w:tc>
          <w:tcPr>
            <w:tcW w:w="4508" w:type="dxa"/>
            <w:vAlign w:val="center"/>
          </w:tcPr>
          <w:p w14:paraId="24F64AE3" w14:textId="5D7F87C0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Besoin de gérer les </w:t>
            </w:r>
            <w:r>
              <w:rPr>
                <w:rFonts w:cs="Arial"/>
              </w:rPr>
              <w:t>appartements</w:t>
            </w:r>
          </w:p>
        </w:tc>
      </w:tr>
      <w:tr w:rsidR="00FD4657" w:rsidRPr="000811B3" w14:paraId="6ED7BE31" w14:textId="77777777" w:rsidTr="00C0159C">
        <w:trPr>
          <w:trHeight w:val="830"/>
        </w:trPr>
        <w:tc>
          <w:tcPr>
            <w:tcW w:w="4508" w:type="dxa"/>
            <w:vAlign w:val="center"/>
          </w:tcPr>
          <w:p w14:paraId="7F408B93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Priorité</w:t>
            </w:r>
          </w:p>
        </w:tc>
        <w:tc>
          <w:tcPr>
            <w:tcW w:w="4508" w:type="dxa"/>
            <w:vAlign w:val="center"/>
          </w:tcPr>
          <w:p w14:paraId="6A378434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D4657" w:rsidRPr="000811B3" w14:paraId="06E8B461" w14:textId="77777777" w:rsidTr="00C0159C">
        <w:trPr>
          <w:trHeight w:val="1125"/>
        </w:trPr>
        <w:tc>
          <w:tcPr>
            <w:tcW w:w="4508" w:type="dxa"/>
            <w:vAlign w:val="center"/>
          </w:tcPr>
          <w:p w14:paraId="65A84EF1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Risques</w:t>
            </w:r>
          </w:p>
        </w:tc>
        <w:tc>
          <w:tcPr>
            <w:tcW w:w="4508" w:type="dxa"/>
            <w:vAlign w:val="center"/>
          </w:tcPr>
          <w:p w14:paraId="04E9582F" w14:textId="08461CCC" w:rsidR="00FD4657" w:rsidRPr="00FB58D8" w:rsidRDefault="00FD4657" w:rsidP="00C0159C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Mauvaise gestion des appartements</w:t>
            </w:r>
          </w:p>
        </w:tc>
      </w:tr>
      <w:tr w:rsidR="00FD4657" w:rsidRPr="000811B3" w14:paraId="79E8DE78" w14:textId="77777777" w:rsidTr="00C0159C">
        <w:trPr>
          <w:trHeight w:val="1984"/>
        </w:trPr>
        <w:tc>
          <w:tcPr>
            <w:tcW w:w="4508" w:type="dxa"/>
            <w:vAlign w:val="center"/>
          </w:tcPr>
          <w:p w14:paraId="285CB4A6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Historique</w:t>
            </w:r>
          </w:p>
        </w:tc>
        <w:tc>
          <w:tcPr>
            <w:tcW w:w="4508" w:type="dxa"/>
            <w:vAlign w:val="center"/>
          </w:tcPr>
          <w:p w14:paraId="078AFBC1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FD4657" w:rsidRPr="000811B3" w14:paraId="2ECC675A" w14:textId="77777777" w:rsidTr="00C0159C">
        <w:trPr>
          <w:trHeight w:val="1402"/>
        </w:trPr>
        <w:tc>
          <w:tcPr>
            <w:tcW w:w="4508" w:type="dxa"/>
            <w:vAlign w:val="center"/>
          </w:tcPr>
          <w:p w14:paraId="75ABAD1B" w14:textId="77777777" w:rsidR="00FD4657" w:rsidRPr="000811B3" w:rsidRDefault="00FD4657" w:rsidP="00C0159C">
            <w:pPr>
              <w:widowControl w:val="0"/>
              <w:spacing w:after="0"/>
              <w:jc w:val="center"/>
              <w:rPr>
                <w:rFonts w:cs="Arial"/>
              </w:rPr>
            </w:pPr>
            <w:r w:rsidRPr="000811B3">
              <w:rPr>
                <w:rFonts w:cs="Arial"/>
              </w:rPr>
              <w:t>Commentaires</w:t>
            </w:r>
          </w:p>
        </w:tc>
        <w:tc>
          <w:tcPr>
            <w:tcW w:w="4508" w:type="dxa"/>
            <w:vAlign w:val="center"/>
          </w:tcPr>
          <w:p w14:paraId="561CED67" w14:textId="77777777" w:rsidR="00FD4657" w:rsidRPr="000811B3" w:rsidRDefault="00FD4657" w:rsidP="00C0159C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Création – modification -suppression-lecture</w:t>
            </w:r>
          </w:p>
        </w:tc>
      </w:tr>
    </w:tbl>
    <w:p w14:paraId="76DED04A" w14:textId="77777777" w:rsidR="00FD4657" w:rsidRDefault="00FD4657" w:rsidP="00FB58D8">
      <w:pPr>
        <w:pStyle w:val="Paragraphedeliste"/>
        <w:jc w:val="center"/>
        <w:rPr>
          <w:b/>
        </w:rPr>
      </w:pPr>
    </w:p>
    <w:p w14:paraId="023B3921" w14:textId="77777777" w:rsidR="00280A08" w:rsidRPr="00280A08" w:rsidRDefault="00280A08" w:rsidP="00280A08">
      <w:pPr>
        <w:rPr>
          <w:b/>
        </w:rPr>
        <w:sectPr w:rsidR="00280A08" w:rsidRPr="00280A08" w:rsidSect="000E17BE">
          <w:footerReference w:type="default" r:id="rId11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1375CAA" w14:textId="13EAAE5E" w:rsidR="00280A08" w:rsidRPr="00280A08" w:rsidRDefault="00280A08" w:rsidP="00280A08">
      <w:pPr>
        <w:rPr>
          <w:b/>
        </w:rPr>
      </w:pPr>
    </w:p>
    <w:p w14:paraId="2D300000" w14:textId="529FC749" w:rsidR="00280A08" w:rsidRDefault="00280A08" w:rsidP="00280A08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 xml:space="preserve">Structure de découpage du produit </w:t>
      </w:r>
    </w:p>
    <w:p w14:paraId="56AD1C67" w14:textId="3650A0F8" w:rsidR="0065100C" w:rsidRPr="0065100C" w:rsidRDefault="00463954" w:rsidP="006510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C31B4" wp14:editId="32747280">
                <wp:simplePos x="0" y="0"/>
                <wp:positionH relativeFrom="column">
                  <wp:posOffset>5850082</wp:posOffset>
                </wp:positionH>
                <wp:positionV relativeFrom="paragraph">
                  <wp:posOffset>151130</wp:posOffset>
                </wp:positionV>
                <wp:extent cx="2133600" cy="731520"/>
                <wp:effectExtent l="0" t="0" r="19050" b="1143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04768" w14:textId="20302B78" w:rsidR="00280A08" w:rsidRDefault="00FA608D" w:rsidP="00280A08">
                            <w:pPr>
                              <w:jc w:val="center"/>
                            </w:pP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Building </w:t>
                            </w:r>
                            <w:r w:rsidR="00280A08">
                              <w:t xml:space="preserve"> application</w:t>
                            </w:r>
                            <w:proofErr w:type="gramEnd"/>
                            <w:r w:rsidR="00280A0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C31B4" id="Rectangle : coins arrondis 1" o:spid="_x0000_s1026" style="position:absolute;margin-left:460.65pt;margin-top:11.9pt;width:168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7EE04768" w14:textId="20302B78" w:rsidR="00280A08" w:rsidRDefault="00FA608D" w:rsidP="00280A08">
                      <w:pPr>
                        <w:jc w:val="center"/>
                      </w:pP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Building </w:t>
                      </w:r>
                      <w:r w:rsidR="00280A08">
                        <w:t xml:space="preserve"> application</w:t>
                      </w:r>
                      <w:proofErr w:type="gramEnd"/>
                      <w:r w:rsidR="00280A08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FD72F4" w14:textId="689AFAC7" w:rsidR="00280A08" w:rsidRDefault="00280A08" w:rsidP="00487FEB">
      <w:pPr>
        <w:pStyle w:val="Paragraphedeliste"/>
        <w:rPr>
          <w:b/>
        </w:rPr>
      </w:pPr>
    </w:p>
    <w:p w14:paraId="7A0FED14" w14:textId="6B2CF219" w:rsidR="00280A08" w:rsidRDefault="00280A08" w:rsidP="00487FEB">
      <w:pPr>
        <w:pStyle w:val="Paragraphedeliste"/>
        <w:rPr>
          <w:b/>
        </w:rPr>
      </w:pPr>
    </w:p>
    <w:p w14:paraId="3981952B" w14:textId="48352C6E" w:rsidR="00280A08" w:rsidRDefault="00463954" w:rsidP="00487FEB">
      <w:pPr>
        <w:pStyle w:val="Paragraphedeliste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3FF368" wp14:editId="63E2B41E">
                <wp:simplePos x="0" y="0"/>
                <wp:positionH relativeFrom="column">
                  <wp:posOffset>6899391</wp:posOffset>
                </wp:positionH>
                <wp:positionV relativeFrom="paragraph">
                  <wp:posOffset>88381</wp:posOffset>
                </wp:positionV>
                <wp:extent cx="0" cy="672927"/>
                <wp:effectExtent l="0" t="0" r="38100" b="3238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EED26" id="Connecteur droit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25pt,6.95pt" to="543.2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4ABCBFA4" w14:textId="3451D462" w:rsidR="00280A08" w:rsidRDefault="00280A08" w:rsidP="00487FEB">
      <w:pPr>
        <w:pStyle w:val="Paragraphedeliste"/>
        <w:rPr>
          <w:b/>
        </w:rPr>
      </w:pPr>
    </w:p>
    <w:p w14:paraId="00FA5062" w14:textId="0A32428B" w:rsidR="00280A08" w:rsidRDefault="00CE653B" w:rsidP="00487FEB">
      <w:pPr>
        <w:pStyle w:val="Paragraphedeliste"/>
        <w:rPr>
          <w:b/>
        </w:rPr>
        <w:sectPr w:rsidR="00280A08" w:rsidSect="00280A08">
          <w:pgSz w:w="23811" w:h="16838" w:orient="landscape" w:code="8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2F7349" wp14:editId="6FBCEADC">
                <wp:simplePos x="0" y="0"/>
                <wp:positionH relativeFrom="column">
                  <wp:posOffset>6429153</wp:posOffset>
                </wp:positionH>
                <wp:positionV relativeFrom="paragraph">
                  <wp:posOffset>4626359</wp:posOffset>
                </wp:positionV>
                <wp:extent cx="715926" cy="11105"/>
                <wp:effectExtent l="0" t="0" r="27305" b="2730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26" cy="11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2DED1" id="Connecteur droit 5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364.3pt" to="562.6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375BF7" wp14:editId="5104EE96">
                <wp:simplePos x="0" y="0"/>
                <wp:positionH relativeFrom="column">
                  <wp:posOffset>3923414</wp:posOffset>
                </wp:positionH>
                <wp:positionV relativeFrom="paragraph">
                  <wp:posOffset>4616199</wp:posOffset>
                </wp:positionV>
                <wp:extent cx="584791" cy="10633"/>
                <wp:effectExtent l="0" t="0" r="25400" b="2794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3C12A" id="Connecteur droit 5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363.5pt" to="355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588EC9" wp14:editId="7760D25B">
                <wp:simplePos x="0" y="0"/>
                <wp:positionH relativeFrom="column">
                  <wp:posOffset>-574158</wp:posOffset>
                </wp:positionH>
                <wp:positionV relativeFrom="paragraph">
                  <wp:posOffset>4563036</wp:posOffset>
                </wp:positionV>
                <wp:extent cx="2360428" cy="10633"/>
                <wp:effectExtent l="0" t="0" r="20955" b="2794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89349" id="Connecteur droit 5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pt,359.3pt" to="140.65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9B0CB1" wp14:editId="203311A3">
                <wp:simplePos x="0" y="0"/>
                <wp:positionH relativeFrom="column">
                  <wp:posOffset>6807038</wp:posOffset>
                </wp:positionH>
                <wp:positionV relativeFrom="paragraph">
                  <wp:posOffset>4331409</wp:posOffset>
                </wp:positionV>
                <wp:extent cx="2133600" cy="731520"/>
                <wp:effectExtent l="0" t="0" r="19050" b="1143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1E4E4" w14:textId="6BD244F9" w:rsidR="00CE653B" w:rsidRDefault="00CE653B" w:rsidP="00CE653B">
                            <w:pPr>
                              <w:jc w:val="center"/>
                            </w:pPr>
                            <w:r>
                              <w:t>Ajout / suppression /modification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B0CB1" id="Rectangle : coins arrondis 47" o:spid="_x0000_s1027" style="position:absolute;left:0;text-align:left;margin-left:536pt;margin-top:341.05pt;width:168pt;height:57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7501E4E4" w14:textId="6BD244F9" w:rsidR="00CE653B" w:rsidRDefault="00CE653B" w:rsidP="00CE653B">
                      <w:pPr>
                        <w:jc w:val="center"/>
                      </w:pPr>
                      <w:r>
                        <w:t>Ajout / suppression /modification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82F38E" wp14:editId="2ECBCA37">
                <wp:simplePos x="0" y="0"/>
                <wp:positionH relativeFrom="column">
                  <wp:posOffset>4298005</wp:posOffset>
                </wp:positionH>
                <wp:positionV relativeFrom="paragraph">
                  <wp:posOffset>4299836</wp:posOffset>
                </wp:positionV>
                <wp:extent cx="2133600" cy="731520"/>
                <wp:effectExtent l="0" t="0" r="19050" b="1143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123C4" w14:textId="075A83FB" w:rsidR="00CE653B" w:rsidRPr="00CE653B" w:rsidRDefault="00CE653B" w:rsidP="00CE653B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Listing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 xml:space="preserve"> des villes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2F38E" id="Rectangle : coins arrondis 48" o:spid="_x0000_s1028" style="position:absolute;left:0;text-align:left;margin-left:338.45pt;margin-top:338.55pt;width:168pt;height:5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606123C4" w14:textId="075A83FB" w:rsidR="00CE653B" w:rsidRPr="00CE653B" w:rsidRDefault="00CE653B" w:rsidP="00CE653B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Listing</w:t>
                      </w:r>
                      <w:proofErr w:type="gramEnd"/>
                      <w:r>
                        <w:rPr>
                          <w:lang w:val="fr-FR"/>
                        </w:rPr>
                        <w:t xml:space="preserve"> des villes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9DCA7B" wp14:editId="4BF69041">
                <wp:simplePos x="0" y="0"/>
                <wp:positionH relativeFrom="column">
                  <wp:posOffset>1777882</wp:posOffset>
                </wp:positionH>
                <wp:positionV relativeFrom="paragraph">
                  <wp:posOffset>4257616</wp:posOffset>
                </wp:positionV>
                <wp:extent cx="2133600" cy="731520"/>
                <wp:effectExtent l="0" t="0" r="19050" b="1143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D1D86" w14:textId="7AEEF2EF" w:rsidR="00CE653B" w:rsidRDefault="00CE653B" w:rsidP="00CE653B">
                            <w:pPr>
                              <w:jc w:val="center"/>
                            </w:pPr>
                            <w:r>
                              <w:t xml:space="preserve">Gestion </w:t>
                            </w:r>
                            <w:proofErr w:type="gramStart"/>
                            <w:r>
                              <w:t xml:space="preserve">des  </w:t>
                            </w:r>
                            <w:r>
                              <w:t>villes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DCA7B" id="Rectangle : coins arrondis 49" o:spid="_x0000_s1029" style="position:absolute;left:0;text-align:left;margin-left:140pt;margin-top:335.25pt;width:168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6B2D1D86" w14:textId="7AEEF2EF" w:rsidR="00CE653B" w:rsidRDefault="00CE653B" w:rsidP="00CE653B">
                      <w:pPr>
                        <w:jc w:val="center"/>
                      </w:pPr>
                      <w:r>
                        <w:t xml:space="preserve">Gestion </w:t>
                      </w:r>
                      <w:proofErr w:type="gramStart"/>
                      <w:r>
                        <w:t xml:space="preserve">des  </w:t>
                      </w:r>
                      <w:r>
                        <w:t>villes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53192B" wp14:editId="45F3D289">
                <wp:simplePos x="0" y="0"/>
                <wp:positionH relativeFrom="column">
                  <wp:posOffset>-577515</wp:posOffset>
                </wp:positionH>
                <wp:positionV relativeFrom="paragraph">
                  <wp:posOffset>355901</wp:posOffset>
                </wp:positionV>
                <wp:extent cx="0" cy="6592837"/>
                <wp:effectExtent l="0" t="0" r="38100" b="3683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2BB98" id="Connecteur droit 3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45pt,28pt" to="-45.45pt,5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10F3B8" wp14:editId="16D86692">
                <wp:simplePos x="0" y="0"/>
                <wp:positionH relativeFrom="column">
                  <wp:posOffset>-578084</wp:posOffset>
                </wp:positionH>
                <wp:positionV relativeFrom="paragraph">
                  <wp:posOffset>6889048</wp:posOffset>
                </wp:positionV>
                <wp:extent cx="9461400" cy="60158"/>
                <wp:effectExtent l="0" t="0" r="26035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400" cy="6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D4247" id="Connecteur droit 3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pt,542.45pt" to="699.5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281C88" wp14:editId="5CBBAC53">
                <wp:simplePos x="0" y="0"/>
                <wp:positionH relativeFrom="column">
                  <wp:posOffset>-578085</wp:posOffset>
                </wp:positionH>
                <wp:positionV relativeFrom="paragraph">
                  <wp:posOffset>5806206</wp:posOffset>
                </wp:positionV>
                <wp:extent cx="9485463" cy="12032"/>
                <wp:effectExtent l="0" t="0" r="20955" b="2667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5463" cy="1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9FA1" id="Connecteur droit 3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pt,457.2pt" to="701.4pt,4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1BA876" wp14:editId="09A81A04">
                <wp:simplePos x="0" y="0"/>
                <wp:positionH relativeFrom="column">
                  <wp:posOffset>-577984</wp:posOffset>
                </wp:positionH>
                <wp:positionV relativeFrom="paragraph">
                  <wp:posOffset>343468</wp:posOffset>
                </wp:positionV>
                <wp:extent cx="1250816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4520" id="Connecteur droit 3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pt,27.05pt" to="53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8FFC4A" wp14:editId="366F35CF">
                <wp:simplePos x="0" y="0"/>
                <wp:positionH relativeFrom="column">
                  <wp:posOffset>6767976</wp:posOffset>
                </wp:positionH>
                <wp:positionV relativeFrom="paragraph">
                  <wp:posOffset>5362379</wp:posOffset>
                </wp:positionV>
                <wp:extent cx="2133600" cy="731520"/>
                <wp:effectExtent l="0" t="0" r="19050" b="11430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2AD9" w14:textId="025C6665" w:rsidR="008062CC" w:rsidRDefault="008062CC" w:rsidP="008062CC">
                            <w:pPr>
                              <w:jc w:val="center"/>
                            </w:pPr>
                            <w:r>
                              <w:br/>
                              <w:t xml:space="preserve">Ajout / suppression / modification </w:t>
                            </w:r>
                          </w:p>
                          <w:p w14:paraId="034055D0" w14:textId="4A905219" w:rsidR="00FA608D" w:rsidRDefault="00FA608D" w:rsidP="00FA6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FFC4A" id="Rectangle : coins arrondis 30" o:spid="_x0000_s1030" style="position:absolute;left:0;text-align:left;margin-left:532.9pt;margin-top:422.25pt;width:168pt;height:5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32262AD9" w14:textId="025C6665" w:rsidR="008062CC" w:rsidRDefault="008062CC" w:rsidP="008062CC">
                      <w:pPr>
                        <w:jc w:val="center"/>
                      </w:pPr>
                      <w:r>
                        <w:br/>
                        <w:t xml:space="preserve">Ajout / suppression / modification </w:t>
                      </w:r>
                    </w:p>
                    <w:p w14:paraId="034055D0" w14:textId="4A905219" w:rsidR="00FA608D" w:rsidRDefault="00FA608D" w:rsidP="00FA608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F24482" wp14:editId="0563DF17">
                <wp:simplePos x="0" y="0"/>
                <wp:positionH relativeFrom="column">
                  <wp:posOffset>4275455</wp:posOffset>
                </wp:positionH>
                <wp:positionV relativeFrom="paragraph">
                  <wp:posOffset>5399258</wp:posOffset>
                </wp:positionV>
                <wp:extent cx="2133600" cy="731520"/>
                <wp:effectExtent l="0" t="0" r="19050" b="1143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0B91E" w14:textId="19279759" w:rsidR="00FA608D" w:rsidRDefault="008062CC" w:rsidP="00FA608D">
                            <w:pPr>
                              <w:jc w:val="center"/>
                            </w:pPr>
                            <w:proofErr w:type="gramStart"/>
                            <w:r>
                              <w:t>Listing</w:t>
                            </w:r>
                            <w:proofErr w:type="gramEnd"/>
                            <w:r>
                              <w:t xml:space="preserve"> des communications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24482" id="Rectangle : coins arrondis 31" o:spid="_x0000_s1031" style="position:absolute;left:0;text-align:left;margin-left:336.65pt;margin-top:425.15pt;width:168pt;height:5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5880B91E" w14:textId="19279759" w:rsidR="00FA608D" w:rsidRDefault="008062CC" w:rsidP="00FA608D">
                      <w:pPr>
                        <w:jc w:val="center"/>
                      </w:pPr>
                      <w:proofErr w:type="gramStart"/>
                      <w:r>
                        <w:t>Listing</w:t>
                      </w:r>
                      <w:proofErr w:type="gramEnd"/>
                      <w:r>
                        <w:t xml:space="preserve"> des communications </w:t>
                      </w:r>
                    </w:p>
                  </w:txbxContent>
                </v:textbox>
              </v:roundrect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923928" wp14:editId="366981CB">
                <wp:simplePos x="0" y="0"/>
                <wp:positionH relativeFrom="column">
                  <wp:posOffset>1778684</wp:posOffset>
                </wp:positionH>
                <wp:positionV relativeFrom="paragraph">
                  <wp:posOffset>5416648</wp:posOffset>
                </wp:positionV>
                <wp:extent cx="2133600" cy="731520"/>
                <wp:effectExtent l="0" t="0" r="19050" b="1143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B0C8" w14:textId="4D3D7BF9" w:rsidR="00FA608D" w:rsidRDefault="00FA608D" w:rsidP="00FA608D">
                            <w:pPr>
                              <w:jc w:val="center"/>
                            </w:pPr>
                            <w:r>
                              <w:t xml:space="preserve">Gestion </w:t>
                            </w:r>
                            <w:proofErr w:type="gramStart"/>
                            <w:r>
                              <w:t xml:space="preserve">des </w:t>
                            </w:r>
                            <w:r w:rsidR="008062CC">
                              <w:t xml:space="preserve"> communications</w:t>
                            </w:r>
                            <w:proofErr w:type="gramEnd"/>
                            <w:r w:rsidR="008062C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23928" id="Rectangle : coins arrondis 32" o:spid="_x0000_s1032" style="position:absolute;left:0;text-align:left;margin-left:140.05pt;margin-top:426.5pt;width:168pt;height:5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7806B0C8" w14:textId="4D3D7BF9" w:rsidR="00FA608D" w:rsidRDefault="00FA608D" w:rsidP="00FA608D">
                      <w:pPr>
                        <w:jc w:val="center"/>
                      </w:pPr>
                      <w:r>
                        <w:t xml:space="preserve">Gestion </w:t>
                      </w:r>
                      <w:proofErr w:type="gramStart"/>
                      <w:r>
                        <w:t xml:space="preserve">des </w:t>
                      </w:r>
                      <w:r w:rsidR="008062CC">
                        <w:t xml:space="preserve"> communications</w:t>
                      </w:r>
                      <w:proofErr w:type="gramEnd"/>
                      <w:r w:rsidR="008062CC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5BCAF9" wp14:editId="3706BF18">
                <wp:simplePos x="0" y="0"/>
                <wp:positionH relativeFrom="column">
                  <wp:posOffset>6745995</wp:posOffset>
                </wp:positionH>
                <wp:positionV relativeFrom="paragraph">
                  <wp:posOffset>6366168</wp:posOffset>
                </wp:positionV>
                <wp:extent cx="2133600" cy="731520"/>
                <wp:effectExtent l="0" t="0" r="19050" b="1143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AB3B1" w14:textId="2DD0E30B" w:rsidR="008062CC" w:rsidRDefault="008062CC" w:rsidP="008062CC">
                            <w:pPr>
                              <w:jc w:val="center"/>
                            </w:pPr>
                            <w:r>
                              <w:br/>
                              <w:t xml:space="preserve">Ajout / suppression / modification </w:t>
                            </w:r>
                          </w:p>
                          <w:p w14:paraId="6C7616B9" w14:textId="5294DC0D" w:rsidR="00FA608D" w:rsidRDefault="00FA608D" w:rsidP="00FA6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BCAF9" id="Rectangle : coins arrondis 33" o:spid="_x0000_s1033" style="position:absolute;left:0;text-align:left;margin-left:531.2pt;margin-top:501.25pt;width:168pt;height:5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33CAB3B1" w14:textId="2DD0E30B" w:rsidR="008062CC" w:rsidRDefault="008062CC" w:rsidP="008062CC">
                      <w:pPr>
                        <w:jc w:val="center"/>
                      </w:pPr>
                      <w:r>
                        <w:br/>
                        <w:t xml:space="preserve">Ajout / suppression / modification </w:t>
                      </w:r>
                    </w:p>
                    <w:p w14:paraId="6C7616B9" w14:textId="5294DC0D" w:rsidR="00FA608D" w:rsidRDefault="00FA608D" w:rsidP="00FA608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E8B9DF" wp14:editId="78808DD6">
                <wp:simplePos x="0" y="0"/>
                <wp:positionH relativeFrom="margin">
                  <wp:posOffset>4258896</wp:posOffset>
                </wp:positionH>
                <wp:positionV relativeFrom="paragraph">
                  <wp:posOffset>6375204</wp:posOffset>
                </wp:positionV>
                <wp:extent cx="2133600" cy="731520"/>
                <wp:effectExtent l="0" t="0" r="19050" b="1143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FE2B4" w14:textId="5C5B1516" w:rsidR="00FA608D" w:rsidRDefault="008062CC" w:rsidP="00FA608D">
                            <w:pPr>
                              <w:jc w:val="center"/>
                            </w:pPr>
                            <w:proofErr w:type="gramStart"/>
                            <w:r>
                              <w:t>Listing</w:t>
                            </w:r>
                            <w:proofErr w:type="gramEnd"/>
                            <w:r>
                              <w:t xml:space="preserve"> des tickets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8B9DF" id="Rectangle : coins arrondis 34" o:spid="_x0000_s1034" style="position:absolute;left:0;text-align:left;margin-left:335.35pt;margin-top:502pt;width:168pt;height:57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5E0FE2B4" w14:textId="5C5B1516" w:rsidR="00FA608D" w:rsidRDefault="008062CC" w:rsidP="00FA608D">
                      <w:pPr>
                        <w:jc w:val="center"/>
                      </w:pPr>
                      <w:proofErr w:type="gramStart"/>
                      <w:r>
                        <w:t>Listing</w:t>
                      </w:r>
                      <w:proofErr w:type="gramEnd"/>
                      <w:r>
                        <w:t xml:space="preserve"> des tickets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608D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CB1AA0" wp14:editId="101DD795">
                <wp:simplePos x="0" y="0"/>
                <wp:positionH relativeFrom="column">
                  <wp:posOffset>1757631</wp:posOffset>
                </wp:positionH>
                <wp:positionV relativeFrom="paragraph">
                  <wp:posOffset>6357376</wp:posOffset>
                </wp:positionV>
                <wp:extent cx="2133600" cy="731520"/>
                <wp:effectExtent l="0" t="0" r="19050" b="1143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CDD65" w14:textId="723EAA8C" w:rsidR="00FA608D" w:rsidRDefault="00FA608D" w:rsidP="00FA608D">
                            <w:pPr>
                              <w:jc w:val="center"/>
                            </w:pPr>
                            <w:r>
                              <w:t>Gestion</w:t>
                            </w:r>
                            <w:r w:rsidR="008062CC">
                              <w:t xml:space="preserve"> des tickets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B1AA0" id="Rectangle : coins arrondis 35" o:spid="_x0000_s1035" style="position:absolute;left:0;text-align:left;margin-left:138.4pt;margin-top:500.6pt;width:168pt;height:5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4AACDD65" w14:textId="723EAA8C" w:rsidR="00FA608D" w:rsidRDefault="00FA608D" w:rsidP="00FA608D">
                      <w:pPr>
                        <w:jc w:val="center"/>
                      </w:pPr>
                      <w:r>
                        <w:t>Gestion</w:t>
                      </w:r>
                      <w:r w:rsidR="008062CC">
                        <w:t xml:space="preserve"> des tickets </w:t>
                      </w:r>
                    </w:p>
                  </w:txbxContent>
                </v:textbox>
              </v:roundrect>
            </w:pict>
          </mc:Fallback>
        </mc:AlternateContent>
      </w:r>
      <w:r w:rsidR="00463954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D6253" wp14:editId="3D6A18F4">
                <wp:simplePos x="0" y="0"/>
                <wp:positionH relativeFrom="margin">
                  <wp:posOffset>631766</wp:posOffset>
                </wp:positionH>
                <wp:positionV relativeFrom="paragraph">
                  <wp:posOffset>343650</wp:posOffset>
                </wp:positionV>
                <wp:extent cx="12277783" cy="33135"/>
                <wp:effectExtent l="0" t="0" r="28575" b="2413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7783" cy="3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C9E5" id="Connecteur droit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75pt,27.05pt" to="1016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63954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06DF00" wp14:editId="21A45A11">
                <wp:simplePos x="0" y="0"/>
                <wp:positionH relativeFrom="column">
                  <wp:posOffset>12893040</wp:posOffset>
                </wp:positionH>
                <wp:positionV relativeFrom="paragraph">
                  <wp:posOffset>368589</wp:posOffset>
                </wp:positionV>
                <wp:extent cx="24938" cy="3208712"/>
                <wp:effectExtent l="0" t="0" r="32385" b="2984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" cy="3208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B5977" id="Connecteur droit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5.2pt,29pt" to="1017.1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63954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304D6D" wp14:editId="130092C0">
                <wp:simplePos x="0" y="0"/>
                <wp:positionH relativeFrom="column">
                  <wp:posOffset>10557164</wp:posOffset>
                </wp:positionH>
                <wp:positionV relativeFrom="paragraph">
                  <wp:posOffset>360276</wp:posOffset>
                </wp:positionV>
                <wp:extent cx="58189" cy="3200400"/>
                <wp:effectExtent l="0" t="0" r="3746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1098D" id="Connecteur droit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25pt,28.35pt" to="835.85pt,2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63954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49A95" wp14:editId="1485379B">
                <wp:simplePos x="0" y="0"/>
                <wp:positionH relativeFrom="column">
                  <wp:posOffset>5527964</wp:posOffset>
                </wp:positionH>
                <wp:positionV relativeFrom="paragraph">
                  <wp:posOffset>360276</wp:posOffset>
                </wp:positionV>
                <wp:extent cx="16625" cy="3217025"/>
                <wp:effectExtent l="0" t="0" r="21590" b="2159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" cy="321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F3F17" id="Connecteur droit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28.35pt" to="436.5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63954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02417" wp14:editId="581DC0A0">
                <wp:simplePos x="0" y="0"/>
                <wp:positionH relativeFrom="column">
                  <wp:posOffset>8071658</wp:posOffset>
                </wp:positionH>
                <wp:positionV relativeFrom="paragraph">
                  <wp:posOffset>360276</wp:posOffset>
                </wp:positionV>
                <wp:extent cx="24938" cy="3233304"/>
                <wp:effectExtent l="0" t="0" r="32385" b="2476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" cy="323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34DA0" id="Connecteur droit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55pt,28.35pt" to="637.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63954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70B27" wp14:editId="2BCE39CE">
                <wp:simplePos x="0" y="0"/>
                <wp:positionH relativeFrom="column">
                  <wp:posOffset>2984269</wp:posOffset>
                </wp:positionH>
                <wp:positionV relativeFrom="paragraph">
                  <wp:posOffset>343649</wp:posOffset>
                </wp:positionV>
                <wp:extent cx="16626" cy="3250277"/>
                <wp:effectExtent l="0" t="0" r="21590" b="2667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6" cy="3250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5AD3E" id="Connecteur droit 2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27.05pt" to="236.3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DF82C" wp14:editId="5F63B26C">
                <wp:simplePos x="0" y="0"/>
                <wp:positionH relativeFrom="column">
                  <wp:posOffset>11942064</wp:posOffset>
                </wp:positionH>
                <wp:positionV relativeFrom="paragraph">
                  <wp:posOffset>2852293</wp:posOffset>
                </wp:positionV>
                <wp:extent cx="2133600" cy="731520"/>
                <wp:effectExtent l="0" t="0" r="19050" b="1143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00336" w14:textId="1D8E1B22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Développement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DF82C" id="Rectangle : coins arrondis 19" o:spid="_x0000_s1036" style="position:absolute;left:0;text-align:left;margin-left:940.3pt;margin-top:224.6pt;width:168pt;height:5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30A00336" w14:textId="1D8E1B22" w:rsidR="007704AF" w:rsidRDefault="007704AF" w:rsidP="007704AF">
                      <w:pPr>
                        <w:jc w:val="center"/>
                      </w:pPr>
                      <w:r>
                        <w:t xml:space="preserve">Développement  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42566C" wp14:editId="2EC41187">
                <wp:simplePos x="0" y="0"/>
                <wp:positionH relativeFrom="column">
                  <wp:posOffset>11911584</wp:posOffset>
                </wp:positionH>
                <wp:positionV relativeFrom="paragraph">
                  <wp:posOffset>1789811</wp:posOffset>
                </wp:positionV>
                <wp:extent cx="2133600" cy="731520"/>
                <wp:effectExtent l="0" t="0" r="19050" b="1143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3B727" w14:textId="74FDB753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MCD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2566C" id="Rectangle : coins arrondis 20" o:spid="_x0000_s1037" style="position:absolute;left:0;text-align:left;margin-left:937.9pt;margin-top:140.95pt;width:168pt;height:5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6A33B727" w14:textId="74FDB753" w:rsidR="007704AF" w:rsidRDefault="007704AF" w:rsidP="007704AF">
                      <w:pPr>
                        <w:jc w:val="center"/>
                      </w:pPr>
                      <w:r>
                        <w:t xml:space="preserve">MCD 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93E40" wp14:editId="0E205326">
                <wp:simplePos x="0" y="0"/>
                <wp:positionH relativeFrom="column">
                  <wp:posOffset>11887200</wp:posOffset>
                </wp:positionH>
                <wp:positionV relativeFrom="paragraph">
                  <wp:posOffset>758317</wp:posOffset>
                </wp:positionV>
                <wp:extent cx="2133600" cy="731520"/>
                <wp:effectExtent l="0" t="0" r="19050" b="1143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A158A" w14:textId="3147F573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Base de données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93E40" id="Rectangle : coins arrondis 18" o:spid="_x0000_s1038" style="position:absolute;left:0;text-align:left;margin-left:13in;margin-top:59.7pt;width:168pt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626A158A" w14:textId="3147F573" w:rsidR="007704AF" w:rsidRDefault="007704AF" w:rsidP="007704AF">
                      <w:pPr>
                        <w:jc w:val="center"/>
                      </w:pPr>
                      <w:r>
                        <w:t xml:space="preserve">Base de données  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B2863" wp14:editId="050A85CD">
                <wp:simplePos x="0" y="0"/>
                <wp:positionH relativeFrom="column">
                  <wp:posOffset>9554972</wp:posOffset>
                </wp:positionH>
                <wp:positionV relativeFrom="paragraph">
                  <wp:posOffset>2824353</wp:posOffset>
                </wp:positionV>
                <wp:extent cx="2133600" cy="731520"/>
                <wp:effectExtent l="0" t="0" r="19050" b="1143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36863" w14:textId="429FE81E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Ajout / suppression / modification </w:t>
                            </w:r>
                          </w:p>
                          <w:p w14:paraId="13C0ADFB" w14:textId="77777777" w:rsidR="007704AF" w:rsidRDefault="007704AF" w:rsidP="00770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B2863" id="Rectangle : coins arrondis 13" o:spid="_x0000_s1039" style="position:absolute;left:0;text-align:left;margin-left:752.35pt;margin-top:222.4pt;width:168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49736863" w14:textId="429FE81E" w:rsidR="007704AF" w:rsidRDefault="007704AF" w:rsidP="007704AF">
                      <w:pPr>
                        <w:jc w:val="center"/>
                      </w:pPr>
                      <w:r>
                        <w:t xml:space="preserve">Ajout / suppression / modification </w:t>
                      </w:r>
                    </w:p>
                    <w:p w14:paraId="13C0ADFB" w14:textId="77777777" w:rsidR="007704AF" w:rsidRDefault="007704AF" w:rsidP="007704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D200C" wp14:editId="6548B53A">
                <wp:simplePos x="0" y="0"/>
                <wp:positionH relativeFrom="column">
                  <wp:posOffset>9533255</wp:posOffset>
                </wp:positionH>
                <wp:positionV relativeFrom="paragraph">
                  <wp:posOffset>1826768</wp:posOffset>
                </wp:positionV>
                <wp:extent cx="2133600" cy="731520"/>
                <wp:effectExtent l="0" t="0" r="19050" b="1143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34000" w14:textId="32EA9508" w:rsidR="007704AF" w:rsidRDefault="007704AF" w:rsidP="007704AF">
                            <w:pPr>
                              <w:jc w:val="center"/>
                            </w:pPr>
                            <w:proofErr w:type="gramStart"/>
                            <w:r>
                              <w:t>Listing</w:t>
                            </w:r>
                            <w:proofErr w:type="gramEnd"/>
                            <w:r>
                              <w:t xml:space="preserve"> des </w:t>
                            </w:r>
                            <w:r w:rsidR="00640E5B">
                              <w:t>propriétaires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D200C" id="Rectangle : coins arrondis 12" o:spid="_x0000_s1040" style="position:absolute;left:0;text-align:left;margin-left:750.65pt;margin-top:143.85pt;width:168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29234000" w14:textId="32EA9508" w:rsidR="007704AF" w:rsidRDefault="007704AF" w:rsidP="007704AF">
                      <w:pPr>
                        <w:jc w:val="center"/>
                      </w:pPr>
                      <w:proofErr w:type="gramStart"/>
                      <w:r>
                        <w:t>Listing</w:t>
                      </w:r>
                      <w:proofErr w:type="gramEnd"/>
                      <w:r>
                        <w:t xml:space="preserve"> des </w:t>
                      </w:r>
                      <w:r w:rsidR="00640E5B">
                        <w:t>propriétaires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BBE2A" wp14:editId="2838159B">
                <wp:simplePos x="0" y="0"/>
                <wp:positionH relativeFrom="column">
                  <wp:posOffset>9503283</wp:posOffset>
                </wp:positionH>
                <wp:positionV relativeFrom="paragraph">
                  <wp:posOffset>787527</wp:posOffset>
                </wp:positionV>
                <wp:extent cx="2133600" cy="731520"/>
                <wp:effectExtent l="0" t="0" r="19050" b="1143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10667" w14:textId="4C620A9E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Gestion des </w:t>
                            </w:r>
                            <w:r w:rsidR="00640E5B">
                              <w:t>propriétaires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BBE2A" id="Rectangle : coins arrondis 10" o:spid="_x0000_s1041" style="position:absolute;left:0;text-align:left;margin-left:748.3pt;margin-top:62pt;width:168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29B10667" w14:textId="4C620A9E" w:rsidR="007704AF" w:rsidRDefault="007704AF" w:rsidP="007704AF">
                      <w:pPr>
                        <w:jc w:val="center"/>
                      </w:pPr>
                      <w:r>
                        <w:t xml:space="preserve">Gestion des </w:t>
                      </w:r>
                      <w:r w:rsidR="00640E5B">
                        <w:t>propriétaires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B02AA" wp14:editId="336825DE">
                <wp:simplePos x="0" y="0"/>
                <wp:positionH relativeFrom="column">
                  <wp:posOffset>7049389</wp:posOffset>
                </wp:positionH>
                <wp:positionV relativeFrom="paragraph">
                  <wp:posOffset>2850515</wp:posOffset>
                </wp:positionV>
                <wp:extent cx="2133600" cy="731520"/>
                <wp:effectExtent l="0" t="0" r="19050" b="1143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872E2" w14:textId="77777777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Ajout / suppression / modification </w:t>
                            </w:r>
                          </w:p>
                          <w:p w14:paraId="6BC91A1E" w14:textId="77777777" w:rsidR="007704AF" w:rsidRDefault="007704AF" w:rsidP="00770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B02AA" id="Rectangle : coins arrondis 14" o:spid="_x0000_s1042" style="position:absolute;left:0;text-align:left;margin-left:555.05pt;margin-top:224.45pt;width:168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071872E2" w14:textId="77777777" w:rsidR="007704AF" w:rsidRDefault="007704AF" w:rsidP="007704AF">
                      <w:pPr>
                        <w:jc w:val="center"/>
                      </w:pPr>
                      <w:r>
                        <w:t xml:space="preserve">Ajout / suppression / modification </w:t>
                      </w:r>
                    </w:p>
                    <w:p w14:paraId="6BC91A1E" w14:textId="77777777" w:rsidR="007704AF" w:rsidRDefault="007704AF" w:rsidP="007704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B7E86" wp14:editId="706F9A55">
                <wp:simplePos x="0" y="0"/>
                <wp:positionH relativeFrom="column">
                  <wp:posOffset>7040880</wp:posOffset>
                </wp:positionH>
                <wp:positionV relativeFrom="paragraph">
                  <wp:posOffset>1862963</wp:posOffset>
                </wp:positionV>
                <wp:extent cx="2133600" cy="731520"/>
                <wp:effectExtent l="0" t="0" r="19050" b="1143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A83B3" w14:textId="458CB16B" w:rsidR="007704AF" w:rsidRDefault="007704AF" w:rsidP="007704AF">
                            <w:pPr>
                              <w:jc w:val="center"/>
                            </w:pPr>
                            <w:proofErr w:type="gramStart"/>
                            <w:r>
                              <w:t>Listing</w:t>
                            </w:r>
                            <w:proofErr w:type="gramEnd"/>
                            <w:r>
                              <w:t xml:space="preserve"> des </w:t>
                            </w:r>
                            <w:r w:rsidR="00640E5B">
                              <w:t>résidents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B7E86" id="Rectangle : coins arrondis 11" o:spid="_x0000_s1043" style="position:absolute;left:0;text-align:left;margin-left:554.4pt;margin-top:146.7pt;width:168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124A83B3" w14:textId="458CB16B" w:rsidR="007704AF" w:rsidRDefault="007704AF" w:rsidP="007704AF">
                      <w:pPr>
                        <w:jc w:val="center"/>
                      </w:pPr>
                      <w:proofErr w:type="gramStart"/>
                      <w:r>
                        <w:t>Listing</w:t>
                      </w:r>
                      <w:proofErr w:type="gramEnd"/>
                      <w:r>
                        <w:t xml:space="preserve"> des </w:t>
                      </w:r>
                      <w:r w:rsidR="00640E5B">
                        <w:t>résidents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24C9D" wp14:editId="0B6C89AD">
                <wp:simplePos x="0" y="0"/>
                <wp:positionH relativeFrom="column">
                  <wp:posOffset>7010273</wp:posOffset>
                </wp:positionH>
                <wp:positionV relativeFrom="paragraph">
                  <wp:posOffset>799338</wp:posOffset>
                </wp:positionV>
                <wp:extent cx="2133600" cy="731520"/>
                <wp:effectExtent l="0" t="0" r="19050" b="1143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8D90" w14:textId="15E44686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Gestion des </w:t>
                            </w:r>
                            <w:r w:rsidR="00640E5B">
                              <w:t>résidents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24C9D" id="Rectangle : coins arrondis 9" o:spid="_x0000_s1044" style="position:absolute;left:0;text-align:left;margin-left:552pt;margin-top:62.95pt;width:168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5BF78D90" w14:textId="15E44686" w:rsidR="007704AF" w:rsidRDefault="007704AF" w:rsidP="007704AF">
                      <w:pPr>
                        <w:jc w:val="center"/>
                      </w:pPr>
                      <w:r>
                        <w:t xml:space="preserve">Gestion des </w:t>
                      </w:r>
                      <w:r w:rsidR="00640E5B">
                        <w:t>résidents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9084E" wp14:editId="69F4B405">
                <wp:simplePos x="0" y="0"/>
                <wp:positionH relativeFrom="column">
                  <wp:posOffset>4546600</wp:posOffset>
                </wp:positionH>
                <wp:positionV relativeFrom="paragraph">
                  <wp:posOffset>2850515</wp:posOffset>
                </wp:positionV>
                <wp:extent cx="2133600" cy="731520"/>
                <wp:effectExtent l="0" t="0" r="19050" b="1143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8BE4F" w14:textId="38209317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Ajout / suppression / modification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9084E" id="Rectangle : coins arrondis 15" o:spid="_x0000_s1045" style="position:absolute;left:0;text-align:left;margin-left:358pt;margin-top:224.45pt;width:168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0D08BE4F" w14:textId="38209317" w:rsidR="007704AF" w:rsidRDefault="007704AF" w:rsidP="007704AF">
                      <w:pPr>
                        <w:jc w:val="center"/>
                      </w:pPr>
                      <w:r>
                        <w:t xml:space="preserve">Ajout / suppression / modification 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2179E" wp14:editId="213F1F62">
                <wp:simplePos x="0" y="0"/>
                <wp:positionH relativeFrom="column">
                  <wp:posOffset>4512691</wp:posOffset>
                </wp:positionH>
                <wp:positionV relativeFrom="paragraph">
                  <wp:posOffset>1868424</wp:posOffset>
                </wp:positionV>
                <wp:extent cx="2133600" cy="731520"/>
                <wp:effectExtent l="0" t="0" r="1905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DB28" w14:textId="08589B74" w:rsidR="007704AF" w:rsidRDefault="007704AF" w:rsidP="007704AF">
                            <w:pPr>
                              <w:jc w:val="center"/>
                            </w:pPr>
                            <w:proofErr w:type="gramStart"/>
                            <w:r>
                              <w:t>Listing</w:t>
                            </w:r>
                            <w:proofErr w:type="gramEnd"/>
                            <w:r>
                              <w:t xml:space="preserve"> des </w:t>
                            </w:r>
                            <w:r w:rsidR="00640E5B">
                              <w:t>immeubles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2179E" id="Rectangle : coins arrondis 3" o:spid="_x0000_s1046" style="position:absolute;left:0;text-align:left;margin-left:355.35pt;margin-top:147.1pt;width:168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14:paraId="585CDB28" w14:textId="08589B74" w:rsidR="007704AF" w:rsidRDefault="007704AF" w:rsidP="007704AF">
                      <w:pPr>
                        <w:jc w:val="center"/>
                      </w:pPr>
                      <w:proofErr w:type="gramStart"/>
                      <w:r>
                        <w:t>Listing</w:t>
                      </w:r>
                      <w:proofErr w:type="gramEnd"/>
                      <w:r>
                        <w:t xml:space="preserve"> des </w:t>
                      </w:r>
                      <w:r w:rsidR="00640E5B">
                        <w:t>immeubles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81267" wp14:editId="05DBAA62">
                <wp:simplePos x="0" y="0"/>
                <wp:positionH relativeFrom="column">
                  <wp:posOffset>4489196</wp:posOffset>
                </wp:positionH>
                <wp:positionV relativeFrom="paragraph">
                  <wp:posOffset>811911</wp:posOffset>
                </wp:positionV>
                <wp:extent cx="2133600" cy="731520"/>
                <wp:effectExtent l="0" t="0" r="19050" b="1143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62115" w14:textId="6C3E8B08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Gestion </w:t>
                            </w:r>
                            <w:r w:rsidR="00640E5B">
                              <w:t>des immeubles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81267" id="Rectangle : coins arrondis 8" o:spid="_x0000_s1047" style="position:absolute;left:0;text-align:left;margin-left:353.5pt;margin-top:63.95pt;width:168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46B62115" w14:textId="6C3E8B08" w:rsidR="007704AF" w:rsidRDefault="007704AF" w:rsidP="007704AF">
                      <w:pPr>
                        <w:jc w:val="center"/>
                      </w:pPr>
                      <w:r>
                        <w:t xml:space="preserve">Gestion </w:t>
                      </w:r>
                      <w:r w:rsidR="00640E5B">
                        <w:t>des immeubles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9B587" wp14:editId="51FD70CA">
                <wp:simplePos x="0" y="0"/>
                <wp:positionH relativeFrom="column">
                  <wp:posOffset>1962658</wp:posOffset>
                </wp:positionH>
                <wp:positionV relativeFrom="paragraph">
                  <wp:posOffset>2850642</wp:posOffset>
                </wp:positionV>
                <wp:extent cx="2133600" cy="731520"/>
                <wp:effectExtent l="0" t="0" r="19050" b="1143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9BCE7" w14:textId="0BAA3032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Portail </w:t>
                            </w:r>
                            <w:r w:rsidR="00640E5B">
                              <w:t>résident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9B587" id="Rectangle : coins arrondis 16" o:spid="_x0000_s1048" style="position:absolute;left:0;text-align:left;margin-left:154.55pt;margin-top:224.45pt;width:168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5EA9BCE7" w14:textId="0BAA3032" w:rsidR="007704AF" w:rsidRDefault="007704AF" w:rsidP="007704AF">
                      <w:pPr>
                        <w:jc w:val="center"/>
                      </w:pPr>
                      <w:r>
                        <w:t xml:space="preserve">Portail </w:t>
                      </w:r>
                      <w:r w:rsidR="00640E5B">
                        <w:t>résident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B08D2" wp14:editId="61AC422C">
                <wp:simplePos x="0" y="0"/>
                <wp:positionH relativeFrom="column">
                  <wp:posOffset>1977771</wp:posOffset>
                </wp:positionH>
                <wp:positionV relativeFrom="paragraph">
                  <wp:posOffset>1848104</wp:posOffset>
                </wp:positionV>
                <wp:extent cx="2133600" cy="731520"/>
                <wp:effectExtent l="0" t="0" r="19050" b="1143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682D4" w14:textId="08FFDFB6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Portail </w:t>
                            </w:r>
                            <w:r w:rsidR="00640E5B">
                              <w:t>syndic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B08D2" id="Rectangle : coins arrondis 7" o:spid="_x0000_s1049" style="position:absolute;left:0;text-align:left;margin-left:155.75pt;margin-top:145.5pt;width:168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2CD682D4" w14:textId="08FFDFB6" w:rsidR="007704AF" w:rsidRDefault="007704AF" w:rsidP="007704AF">
                      <w:pPr>
                        <w:jc w:val="center"/>
                      </w:pPr>
                      <w:r>
                        <w:t xml:space="preserve">Portail </w:t>
                      </w:r>
                      <w:r w:rsidR="00640E5B">
                        <w:t>syndic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704A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199C3" wp14:editId="4EFE3756">
                <wp:simplePos x="0" y="0"/>
                <wp:positionH relativeFrom="column">
                  <wp:posOffset>-402463</wp:posOffset>
                </wp:positionH>
                <wp:positionV relativeFrom="paragraph">
                  <wp:posOffset>2850388</wp:posOffset>
                </wp:positionV>
                <wp:extent cx="2133600" cy="731520"/>
                <wp:effectExtent l="0" t="0" r="19050" b="1143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B1DD" w14:textId="4B7FD234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Formulaire d’inscription </w:t>
                            </w:r>
                            <w:r w:rsidR="00CE653B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199C3" id="Rectangle : coins arrondis 5" o:spid="_x0000_s1050" style="position:absolute;left:0;text-align:left;margin-left:-31.7pt;margin-top:224.45pt;width:168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15D2B1DD" w14:textId="4B7FD234" w:rsidR="007704AF" w:rsidRDefault="007704AF" w:rsidP="007704AF">
                      <w:pPr>
                        <w:jc w:val="center"/>
                      </w:pPr>
                      <w:r>
                        <w:t xml:space="preserve">Formulaire d’inscription </w:t>
                      </w:r>
                      <w:r w:rsidR="00CE653B"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280A0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8366F" wp14:editId="4615972C">
                <wp:simplePos x="0" y="0"/>
                <wp:positionH relativeFrom="column">
                  <wp:posOffset>-393573</wp:posOffset>
                </wp:positionH>
                <wp:positionV relativeFrom="paragraph">
                  <wp:posOffset>1818386</wp:posOffset>
                </wp:positionV>
                <wp:extent cx="2133600" cy="731520"/>
                <wp:effectExtent l="0" t="0" r="1905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6EE02" w14:textId="3F819854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Formulaire de 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8366F" id="Rectangle : coins arrondis 2" o:spid="_x0000_s1051" style="position:absolute;left:0;text-align:left;margin-left:-31pt;margin-top:143.2pt;width:168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32F6EE02" w14:textId="3F819854" w:rsidR="007704AF" w:rsidRDefault="007704AF" w:rsidP="007704AF">
                      <w:pPr>
                        <w:jc w:val="center"/>
                      </w:pPr>
                      <w:r>
                        <w:t xml:space="preserve">Formulaire de connexion </w:t>
                      </w:r>
                    </w:p>
                  </w:txbxContent>
                </v:textbox>
              </v:roundrect>
            </w:pict>
          </mc:Fallback>
        </mc:AlternateContent>
      </w:r>
      <w:r w:rsidR="00280A0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7BE5B" wp14:editId="0717E397">
                <wp:simplePos x="0" y="0"/>
                <wp:positionH relativeFrom="column">
                  <wp:posOffset>-381000</wp:posOffset>
                </wp:positionH>
                <wp:positionV relativeFrom="paragraph">
                  <wp:posOffset>814959</wp:posOffset>
                </wp:positionV>
                <wp:extent cx="2133600" cy="731520"/>
                <wp:effectExtent l="0" t="0" r="1905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024FE" w14:textId="0BF76BE1" w:rsidR="00280A08" w:rsidRDefault="007704AF" w:rsidP="00280A08">
                            <w:pPr>
                              <w:jc w:val="center"/>
                            </w:pPr>
                            <w:r>
                              <w:t xml:space="preserve">Page de connexion / inscription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7BE5B" id="Rectangle : coins arrondis 4" o:spid="_x0000_s1052" style="position:absolute;left:0;text-align:left;margin-left:-30pt;margin-top:64.15pt;width:16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188024FE" w14:textId="0BF76BE1" w:rsidR="00280A08" w:rsidRDefault="007704AF" w:rsidP="00280A08">
                      <w:pPr>
                        <w:jc w:val="center"/>
                      </w:pPr>
                      <w:r>
                        <w:t xml:space="preserve">Page de connexion / inscription </w:t>
                      </w:r>
                    </w:p>
                  </w:txbxContent>
                </v:textbox>
              </v:roundrect>
            </w:pict>
          </mc:Fallback>
        </mc:AlternateContent>
      </w:r>
      <w:r w:rsidR="00280A0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C7294" wp14:editId="6BF8E5E9">
                <wp:simplePos x="0" y="0"/>
                <wp:positionH relativeFrom="column">
                  <wp:posOffset>2008632</wp:posOffset>
                </wp:positionH>
                <wp:positionV relativeFrom="paragraph">
                  <wp:posOffset>808863</wp:posOffset>
                </wp:positionV>
                <wp:extent cx="2133600" cy="731520"/>
                <wp:effectExtent l="0" t="0" r="19050" b="1143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663A1" w14:textId="2CACD51B" w:rsidR="007704AF" w:rsidRDefault="007704AF" w:rsidP="007704AF">
                            <w:pPr>
                              <w:jc w:val="center"/>
                            </w:pPr>
                            <w:r>
                              <w:t xml:space="preserve">Portail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C7294" id="Rectangle : coins arrondis 6" o:spid="_x0000_s1053" style="position:absolute;left:0;text-align:left;margin-left:158.15pt;margin-top:63.7pt;width:168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418663A1" w14:textId="2CACD51B" w:rsidR="007704AF" w:rsidRDefault="007704AF" w:rsidP="007704AF">
                      <w:pPr>
                        <w:jc w:val="center"/>
                      </w:pPr>
                      <w:r>
                        <w:t xml:space="preserve">Portail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22DAC" w14:textId="0F4C6639" w:rsidR="00CF454A" w:rsidRDefault="00CF454A" w:rsidP="00487FEB">
      <w:pPr>
        <w:pStyle w:val="Paragraphedeliste"/>
        <w:rPr>
          <w:b/>
        </w:rPr>
      </w:pPr>
    </w:p>
    <w:p w14:paraId="781A325E" w14:textId="56AB59E7" w:rsidR="00C977BA" w:rsidRDefault="00C977BA" w:rsidP="00280A08">
      <w:pPr>
        <w:pStyle w:val="Paragraphedeliste"/>
        <w:numPr>
          <w:ilvl w:val="0"/>
          <w:numId w:val="8"/>
        </w:numPr>
        <w:rPr>
          <w:b/>
        </w:rPr>
      </w:pPr>
      <w:r w:rsidRPr="00950AA9">
        <w:rPr>
          <w:b/>
        </w:rPr>
        <w:t>Planning</w:t>
      </w:r>
      <w:r w:rsidR="00F00A0A">
        <w:rPr>
          <w:b/>
        </w:rPr>
        <w:t xml:space="preserve"> et distribution des tâches </w:t>
      </w:r>
    </w:p>
    <w:p w14:paraId="06A4C498" w14:textId="493CD65B" w:rsidR="00F00A0A" w:rsidRPr="00F00A0A" w:rsidRDefault="00F00A0A" w:rsidP="00F00A0A">
      <w:pPr>
        <w:rPr>
          <w:bCs/>
        </w:rPr>
      </w:pPr>
    </w:p>
    <w:p w14:paraId="3DF836B4" w14:textId="5D015B05" w:rsidR="00F00A0A" w:rsidRPr="00F00A0A" w:rsidRDefault="00F00A0A" w:rsidP="00F00A0A">
      <w:pPr>
        <w:ind w:left="360"/>
        <w:rPr>
          <w:bCs/>
        </w:rPr>
      </w:pPr>
      <w:r w:rsidRPr="00F00A0A">
        <w:rPr>
          <w:bCs/>
        </w:rPr>
        <w:t>Afin de s’organiser pour le mi</w:t>
      </w:r>
      <w:r>
        <w:rPr>
          <w:bCs/>
        </w:rPr>
        <w:t>eux,</w:t>
      </w:r>
      <w:r w:rsidRPr="00F00A0A">
        <w:rPr>
          <w:bCs/>
        </w:rPr>
        <w:t xml:space="preserve"> un diagramme de Gantt se trouve annexé comme suit : </w:t>
      </w:r>
    </w:p>
    <w:p w14:paraId="68212BED" w14:textId="650798C1" w:rsidR="00950AA9" w:rsidRDefault="00F00A0A">
      <w:r>
        <w:rPr>
          <w:noProof/>
        </w:rPr>
        <w:drawing>
          <wp:inline distT="0" distB="0" distL="0" distR="0" wp14:anchorId="30C4A4C3" wp14:editId="6D4401D7">
            <wp:extent cx="5727700" cy="1841500"/>
            <wp:effectExtent l="0" t="0" r="635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CD85" w14:textId="214E5F51" w:rsidR="00CF454A" w:rsidRDefault="00CF454A"/>
    <w:p w14:paraId="7A5AA45C" w14:textId="0EE74726" w:rsidR="003D2001" w:rsidRPr="00F00A0A" w:rsidRDefault="00F00A0A" w:rsidP="00F00A0A">
      <w:r w:rsidRPr="00F00A0A">
        <w:t xml:space="preserve">Légende : </w:t>
      </w:r>
    </w:p>
    <w:p w14:paraId="59A13586" w14:textId="1AA53829" w:rsidR="00F00A0A" w:rsidRPr="00F00A0A" w:rsidRDefault="00F00A0A" w:rsidP="00F00A0A">
      <w:pPr>
        <w:pStyle w:val="Paragraphedeliste"/>
        <w:numPr>
          <w:ilvl w:val="0"/>
          <w:numId w:val="10"/>
        </w:numPr>
      </w:pPr>
      <w:r w:rsidRPr="00F00A0A">
        <w:t>Rouge :tâches dédiées à Grégory</w:t>
      </w:r>
    </w:p>
    <w:p w14:paraId="57188EE1" w14:textId="4F682D3A" w:rsidR="00F00A0A" w:rsidRPr="00F00A0A" w:rsidRDefault="00F00A0A" w:rsidP="00F00A0A">
      <w:pPr>
        <w:pStyle w:val="Paragraphedeliste"/>
        <w:numPr>
          <w:ilvl w:val="0"/>
          <w:numId w:val="10"/>
        </w:numPr>
      </w:pPr>
      <w:r w:rsidRPr="00F00A0A">
        <w:t>Gris : tâches dédiées à Norman</w:t>
      </w:r>
    </w:p>
    <w:p w14:paraId="6A9BDA9E" w14:textId="418192FB" w:rsidR="00F00A0A" w:rsidRPr="00F00A0A" w:rsidRDefault="00F00A0A" w:rsidP="00F00A0A">
      <w:pPr>
        <w:pStyle w:val="Paragraphedeliste"/>
        <w:numPr>
          <w:ilvl w:val="0"/>
          <w:numId w:val="10"/>
        </w:numPr>
      </w:pPr>
      <w:r w:rsidRPr="00F00A0A">
        <w:t xml:space="preserve">Bleu : tâches communes </w:t>
      </w:r>
    </w:p>
    <w:p w14:paraId="597BD0B9" w14:textId="77777777" w:rsidR="0065100C" w:rsidRPr="0065100C" w:rsidRDefault="0065100C" w:rsidP="0065100C">
      <w:pPr>
        <w:rPr>
          <w:b/>
          <w:bCs/>
        </w:rPr>
      </w:pPr>
    </w:p>
    <w:p w14:paraId="21ADADF8" w14:textId="7A7204B6" w:rsidR="0034711B" w:rsidRDefault="0034711B" w:rsidP="0034711B">
      <w:pPr>
        <w:tabs>
          <w:tab w:val="left" w:pos="1479"/>
        </w:tabs>
      </w:pPr>
    </w:p>
    <w:p w14:paraId="032BAEEF" w14:textId="3DE2C132" w:rsidR="00E808A9" w:rsidRDefault="00E808A9" w:rsidP="0034711B">
      <w:pPr>
        <w:tabs>
          <w:tab w:val="left" w:pos="1479"/>
        </w:tabs>
      </w:pPr>
    </w:p>
    <w:p w14:paraId="3F1A61C0" w14:textId="7224D146" w:rsidR="00E808A9" w:rsidRDefault="00E808A9" w:rsidP="0034711B">
      <w:pPr>
        <w:tabs>
          <w:tab w:val="left" w:pos="1479"/>
        </w:tabs>
      </w:pPr>
    </w:p>
    <w:p w14:paraId="097D520F" w14:textId="27C1C505" w:rsidR="00E808A9" w:rsidRDefault="00E808A9" w:rsidP="0034711B">
      <w:pPr>
        <w:tabs>
          <w:tab w:val="left" w:pos="1479"/>
        </w:tabs>
      </w:pPr>
    </w:p>
    <w:p w14:paraId="4FB013CD" w14:textId="30F48826" w:rsidR="00E808A9" w:rsidRDefault="00E808A9" w:rsidP="0034711B">
      <w:pPr>
        <w:tabs>
          <w:tab w:val="left" w:pos="1479"/>
        </w:tabs>
      </w:pPr>
    </w:p>
    <w:p w14:paraId="3017EA21" w14:textId="207DC30A" w:rsidR="00E808A9" w:rsidRDefault="00E808A9" w:rsidP="0034711B">
      <w:pPr>
        <w:tabs>
          <w:tab w:val="left" w:pos="1479"/>
        </w:tabs>
      </w:pPr>
    </w:p>
    <w:p w14:paraId="13B02250" w14:textId="77777777" w:rsidR="00E808A9" w:rsidRDefault="00E808A9" w:rsidP="0034711B">
      <w:pPr>
        <w:tabs>
          <w:tab w:val="left" w:pos="1479"/>
        </w:tabs>
      </w:pPr>
    </w:p>
    <w:p w14:paraId="5A8736E3" w14:textId="105185F9" w:rsidR="00D914EB" w:rsidRDefault="00D914EB" w:rsidP="0034711B">
      <w:pPr>
        <w:tabs>
          <w:tab w:val="left" w:pos="1479"/>
        </w:tabs>
      </w:pPr>
    </w:p>
    <w:p w14:paraId="228D5D54" w14:textId="24421803" w:rsidR="00D914EB" w:rsidRDefault="00D914EB" w:rsidP="0034711B">
      <w:pPr>
        <w:tabs>
          <w:tab w:val="left" w:pos="1479"/>
        </w:tabs>
      </w:pPr>
    </w:p>
    <w:p w14:paraId="16A00349" w14:textId="13AAB2FB" w:rsidR="00D914EB" w:rsidRDefault="00D914EB" w:rsidP="0034711B">
      <w:pPr>
        <w:tabs>
          <w:tab w:val="left" w:pos="1479"/>
        </w:tabs>
      </w:pPr>
    </w:p>
    <w:p w14:paraId="16A10826" w14:textId="3AC25FCA" w:rsidR="00D914EB" w:rsidRDefault="00D914EB" w:rsidP="0034711B">
      <w:pPr>
        <w:tabs>
          <w:tab w:val="left" w:pos="1479"/>
        </w:tabs>
      </w:pPr>
    </w:p>
    <w:p w14:paraId="4DE194E2" w14:textId="6B1BD6C4" w:rsidR="00D914EB" w:rsidRDefault="00D914EB" w:rsidP="0034711B">
      <w:pPr>
        <w:tabs>
          <w:tab w:val="left" w:pos="1479"/>
        </w:tabs>
      </w:pPr>
    </w:p>
    <w:p w14:paraId="260B1A43" w14:textId="77777777" w:rsidR="00D914EB" w:rsidRDefault="00D914EB" w:rsidP="0034711B">
      <w:pPr>
        <w:tabs>
          <w:tab w:val="left" w:pos="1479"/>
        </w:tabs>
      </w:pPr>
    </w:p>
    <w:p w14:paraId="09526018" w14:textId="383D2A9F" w:rsidR="00D914EB" w:rsidRDefault="00D914EB" w:rsidP="0034711B">
      <w:pPr>
        <w:tabs>
          <w:tab w:val="left" w:pos="1479"/>
        </w:tabs>
      </w:pPr>
    </w:p>
    <w:p w14:paraId="1D98EE8E" w14:textId="0F047A6E" w:rsidR="00D914EB" w:rsidRDefault="00D914EB" w:rsidP="0034711B">
      <w:pPr>
        <w:tabs>
          <w:tab w:val="left" w:pos="1479"/>
        </w:tabs>
      </w:pPr>
    </w:p>
    <w:p w14:paraId="39D99452" w14:textId="77777777" w:rsidR="00D914EB" w:rsidRDefault="00D914EB" w:rsidP="0034711B">
      <w:pPr>
        <w:tabs>
          <w:tab w:val="left" w:pos="1479"/>
        </w:tabs>
      </w:pPr>
    </w:p>
    <w:p w14:paraId="7A915F03" w14:textId="77777777" w:rsidR="0034711B" w:rsidRDefault="0034711B" w:rsidP="0034711B">
      <w:pPr>
        <w:pStyle w:val="Paragraphedeliste"/>
        <w:numPr>
          <w:ilvl w:val="0"/>
          <w:numId w:val="8"/>
        </w:numPr>
        <w:tabs>
          <w:tab w:val="left" w:pos="1479"/>
        </w:tabs>
        <w:rPr>
          <w:b/>
          <w:bCs/>
        </w:rPr>
      </w:pPr>
      <w:r w:rsidRPr="0034711B">
        <w:rPr>
          <w:b/>
          <w:bCs/>
        </w:rPr>
        <w:t xml:space="preserve">Schéma relationnel des données. </w:t>
      </w:r>
    </w:p>
    <w:p w14:paraId="5F2AD03D" w14:textId="77777777" w:rsidR="0034711B" w:rsidRDefault="0034711B" w:rsidP="0034711B">
      <w:pPr>
        <w:tabs>
          <w:tab w:val="left" w:pos="1479"/>
        </w:tabs>
        <w:rPr>
          <w:b/>
          <w:bCs/>
        </w:rPr>
      </w:pPr>
    </w:p>
    <w:p w14:paraId="00525423" w14:textId="77777777" w:rsidR="0034711B" w:rsidRDefault="0034711B" w:rsidP="0034711B">
      <w:pPr>
        <w:tabs>
          <w:tab w:val="left" w:pos="1479"/>
        </w:tabs>
        <w:rPr>
          <w:b/>
          <w:bCs/>
        </w:rPr>
      </w:pPr>
    </w:p>
    <w:p w14:paraId="5719F433" w14:textId="5E379586" w:rsidR="00675D57" w:rsidRPr="0034711B" w:rsidRDefault="00BF186F" w:rsidP="0034711B">
      <w:pPr>
        <w:tabs>
          <w:tab w:val="left" w:pos="1479"/>
        </w:tabs>
        <w:rPr>
          <w:b/>
          <w:bCs/>
        </w:rPr>
        <w:sectPr w:rsidR="00675D57" w:rsidRPr="0034711B" w:rsidSect="005E7B20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5339AB5E" wp14:editId="65F40A2F">
            <wp:extent cx="5730875" cy="2987675"/>
            <wp:effectExtent l="0" t="0" r="3175" b="317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71AE" w14:textId="5EB0F94B" w:rsidR="0092403E" w:rsidRDefault="00FF73A6" w:rsidP="00FF73A6">
      <w:pPr>
        <w:pStyle w:val="Paragraphedeliste"/>
        <w:numPr>
          <w:ilvl w:val="0"/>
          <w:numId w:val="8"/>
        </w:numPr>
      </w:pPr>
      <w:r>
        <w:lastRenderedPageBreak/>
        <w:t xml:space="preserve">Autocritique </w:t>
      </w:r>
    </w:p>
    <w:p w14:paraId="4658A124" w14:textId="6D16C406" w:rsidR="00FF73A6" w:rsidRDefault="00FF73A6" w:rsidP="00FF73A6"/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6594"/>
        <w:gridCol w:w="6646"/>
      </w:tblGrid>
      <w:tr w:rsidR="00FF73A6" w14:paraId="220E661E" w14:textId="77777777" w:rsidTr="00FF73A6">
        <w:tc>
          <w:tcPr>
            <w:tcW w:w="6974" w:type="dxa"/>
          </w:tcPr>
          <w:p w14:paraId="3C1CC580" w14:textId="138E6D5E" w:rsidR="00FF73A6" w:rsidRDefault="00FF73A6" w:rsidP="00FF73A6">
            <w:pPr>
              <w:jc w:val="center"/>
            </w:pPr>
            <w:r>
              <w:t>ID</w:t>
            </w:r>
          </w:p>
        </w:tc>
        <w:tc>
          <w:tcPr>
            <w:tcW w:w="6974" w:type="dxa"/>
          </w:tcPr>
          <w:p w14:paraId="36D19A04" w14:textId="79AF6930" w:rsidR="00FF73A6" w:rsidRDefault="00FF73A6" w:rsidP="00FF73A6">
            <w:pPr>
              <w:jc w:val="center"/>
            </w:pPr>
            <w:proofErr w:type="gramStart"/>
            <w:r>
              <w:t>autocritique</w:t>
            </w:r>
            <w:proofErr w:type="gramEnd"/>
          </w:p>
        </w:tc>
      </w:tr>
      <w:tr w:rsidR="00FF73A6" w14:paraId="64B0404B" w14:textId="77777777" w:rsidTr="00FF73A6">
        <w:tc>
          <w:tcPr>
            <w:tcW w:w="6974" w:type="dxa"/>
          </w:tcPr>
          <w:p w14:paraId="1D705E7F" w14:textId="5A0663D2" w:rsidR="00FF73A6" w:rsidRDefault="00FF73A6" w:rsidP="00FF73A6">
            <w:pPr>
              <w:jc w:val="center"/>
            </w:pPr>
            <w:r>
              <w:t>1</w:t>
            </w:r>
          </w:p>
        </w:tc>
        <w:tc>
          <w:tcPr>
            <w:tcW w:w="6974" w:type="dxa"/>
          </w:tcPr>
          <w:p w14:paraId="7AE6008E" w14:textId="46C3CB15" w:rsidR="00FF73A6" w:rsidRDefault="00FF73A6" w:rsidP="00FF73A6">
            <w:pPr>
              <w:jc w:val="center"/>
            </w:pPr>
            <w:r>
              <w:t xml:space="preserve">Malgré la rédaction du diagramme de GANTT celui-ci n’a pas été respecté </w:t>
            </w:r>
          </w:p>
        </w:tc>
      </w:tr>
      <w:tr w:rsidR="00FF73A6" w14:paraId="4DA98829" w14:textId="77777777" w:rsidTr="00FF73A6">
        <w:tc>
          <w:tcPr>
            <w:tcW w:w="6974" w:type="dxa"/>
          </w:tcPr>
          <w:p w14:paraId="589F6F10" w14:textId="6052B1CE" w:rsidR="00FF73A6" w:rsidRDefault="00FF73A6" w:rsidP="00FF73A6">
            <w:pPr>
              <w:jc w:val="center"/>
            </w:pPr>
            <w:r>
              <w:t>2</w:t>
            </w:r>
          </w:p>
        </w:tc>
        <w:tc>
          <w:tcPr>
            <w:tcW w:w="6974" w:type="dxa"/>
          </w:tcPr>
          <w:p w14:paraId="77748F47" w14:textId="0B5B3F08" w:rsidR="00FF73A6" w:rsidRDefault="00FF73A6" w:rsidP="00FF73A6">
            <w:pPr>
              <w:jc w:val="center"/>
            </w:pPr>
            <w:r>
              <w:t xml:space="preserve">Gestion du </w:t>
            </w:r>
            <w:proofErr w:type="gramStart"/>
            <w:r>
              <w:t>timing</w:t>
            </w:r>
            <w:proofErr w:type="gramEnd"/>
            <w:r>
              <w:t xml:space="preserve"> améliorable </w:t>
            </w:r>
          </w:p>
        </w:tc>
      </w:tr>
      <w:tr w:rsidR="00FF73A6" w14:paraId="21E1C853" w14:textId="77777777" w:rsidTr="00FF73A6">
        <w:tc>
          <w:tcPr>
            <w:tcW w:w="6974" w:type="dxa"/>
          </w:tcPr>
          <w:p w14:paraId="7BD95FFD" w14:textId="77777777" w:rsidR="00FF73A6" w:rsidRDefault="00FF73A6" w:rsidP="00FF73A6">
            <w:pPr>
              <w:jc w:val="center"/>
            </w:pPr>
          </w:p>
        </w:tc>
        <w:tc>
          <w:tcPr>
            <w:tcW w:w="6974" w:type="dxa"/>
          </w:tcPr>
          <w:p w14:paraId="5D44579B" w14:textId="77777777" w:rsidR="00FF73A6" w:rsidRDefault="00FF73A6" w:rsidP="00FF73A6">
            <w:pPr>
              <w:jc w:val="center"/>
            </w:pPr>
          </w:p>
        </w:tc>
      </w:tr>
      <w:tr w:rsidR="00FF73A6" w14:paraId="48E69B8C" w14:textId="77777777" w:rsidTr="00FF73A6">
        <w:tc>
          <w:tcPr>
            <w:tcW w:w="6974" w:type="dxa"/>
          </w:tcPr>
          <w:p w14:paraId="6DCEEB05" w14:textId="77777777" w:rsidR="00FF73A6" w:rsidRDefault="00FF73A6" w:rsidP="00FF73A6">
            <w:pPr>
              <w:jc w:val="center"/>
            </w:pPr>
          </w:p>
        </w:tc>
        <w:tc>
          <w:tcPr>
            <w:tcW w:w="6974" w:type="dxa"/>
          </w:tcPr>
          <w:p w14:paraId="361B1AF9" w14:textId="77777777" w:rsidR="00FF73A6" w:rsidRDefault="00FF73A6" w:rsidP="00FF73A6">
            <w:pPr>
              <w:jc w:val="center"/>
            </w:pPr>
          </w:p>
        </w:tc>
      </w:tr>
      <w:tr w:rsidR="00FF73A6" w14:paraId="2E72870F" w14:textId="77777777" w:rsidTr="00FF73A6">
        <w:tc>
          <w:tcPr>
            <w:tcW w:w="6974" w:type="dxa"/>
          </w:tcPr>
          <w:p w14:paraId="51EA2293" w14:textId="77777777" w:rsidR="00FF73A6" w:rsidRDefault="00FF73A6" w:rsidP="00FF73A6">
            <w:pPr>
              <w:jc w:val="center"/>
            </w:pPr>
          </w:p>
        </w:tc>
        <w:tc>
          <w:tcPr>
            <w:tcW w:w="6974" w:type="dxa"/>
          </w:tcPr>
          <w:p w14:paraId="1E3D3DA4" w14:textId="77777777" w:rsidR="00FF73A6" w:rsidRDefault="00FF73A6" w:rsidP="00FF73A6">
            <w:pPr>
              <w:jc w:val="center"/>
            </w:pPr>
          </w:p>
        </w:tc>
      </w:tr>
      <w:tr w:rsidR="00FF73A6" w14:paraId="1E028A20" w14:textId="77777777" w:rsidTr="00FF73A6">
        <w:tc>
          <w:tcPr>
            <w:tcW w:w="6974" w:type="dxa"/>
          </w:tcPr>
          <w:p w14:paraId="7AB4130D" w14:textId="77777777" w:rsidR="00FF73A6" w:rsidRDefault="00FF73A6" w:rsidP="00FF73A6">
            <w:pPr>
              <w:jc w:val="center"/>
            </w:pPr>
          </w:p>
        </w:tc>
        <w:tc>
          <w:tcPr>
            <w:tcW w:w="6974" w:type="dxa"/>
          </w:tcPr>
          <w:p w14:paraId="694BDA4C" w14:textId="77777777" w:rsidR="00FF73A6" w:rsidRDefault="00FF73A6" w:rsidP="00FF73A6">
            <w:pPr>
              <w:jc w:val="center"/>
            </w:pPr>
          </w:p>
        </w:tc>
      </w:tr>
      <w:tr w:rsidR="00FF73A6" w14:paraId="2933C908" w14:textId="77777777" w:rsidTr="00FF73A6">
        <w:tc>
          <w:tcPr>
            <w:tcW w:w="6974" w:type="dxa"/>
          </w:tcPr>
          <w:p w14:paraId="6279B268" w14:textId="77777777" w:rsidR="00FF73A6" w:rsidRDefault="00FF73A6" w:rsidP="00FF73A6">
            <w:pPr>
              <w:jc w:val="center"/>
            </w:pPr>
          </w:p>
        </w:tc>
        <w:tc>
          <w:tcPr>
            <w:tcW w:w="6974" w:type="dxa"/>
          </w:tcPr>
          <w:p w14:paraId="71BE363D" w14:textId="77777777" w:rsidR="00FF73A6" w:rsidRDefault="00FF73A6" w:rsidP="00FF73A6">
            <w:pPr>
              <w:jc w:val="center"/>
            </w:pPr>
          </w:p>
        </w:tc>
      </w:tr>
    </w:tbl>
    <w:p w14:paraId="1D6B0B53" w14:textId="77777777" w:rsidR="00FF73A6" w:rsidRPr="002955A6" w:rsidRDefault="00FF73A6" w:rsidP="00FF73A6">
      <w:pPr>
        <w:ind w:left="708"/>
      </w:pPr>
    </w:p>
    <w:sectPr w:rsidR="00FF73A6" w:rsidRPr="002955A6" w:rsidSect="0034711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A3CD" w14:textId="77777777" w:rsidR="00D26A3A" w:rsidRDefault="00D26A3A" w:rsidP="00616DFC">
      <w:pPr>
        <w:spacing w:after="0" w:line="240" w:lineRule="auto"/>
      </w:pPr>
      <w:r>
        <w:separator/>
      </w:r>
    </w:p>
  </w:endnote>
  <w:endnote w:type="continuationSeparator" w:id="0">
    <w:p w14:paraId="3AF7FD1F" w14:textId="77777777" w:rsidR="00D26A3A" w:rsidRDefault="00D26A3A" w:rsidP="0061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291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F1F80" w14:textId="77777777" w:rsidR="00CF0D0A" w:rsidRDefault="00CF0D0A" w:rsidP="0034711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8B83666" w14:textId="77777777" w:rsidR="00CF0D0A" w:rsidRDefault="00CF0D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2412" w14:textId="77777777" w:rsidR="00D26A3A" w:rsidRDefault="00D26A3A" w:rsidP="00616DFC">
      <w:pPr>
        <w:spacing w:after="0" w:line="240" w:lineRule="auto"/>
      </w:pPr>
      <w:r>
        <w:separator/>
      </w:r>
    </w:p>
  </w:footnote>
  <w:footnote w:type="continuationSeparator" w:id="0">
    <w:p w14:paraId="180124D1" w14:textId="77777777" w:rsidR="00D26A3A" w:rsidRDefault="00D26A3A" w:rsidP="0061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0F5"/>
    <w:multiLevelType w:val="hybridMultilevel"/>
    <w:tmpl w:val="7F6AA4AA"/>
    <w:lvl w:ilvl="0" w:tplc="D0189D60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2A81"/>
    <w:multiLevelType w:val="multilevel"/>
    <w:tmpl w:val="AF8E8D62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224E4A45"/>
    <w:multiLevelType w:val="hybridMultilevel"/>
    <w:tmpl w:val="4ADEA178"/>
    <w:lvl w:ilvl="0" w:tplc="DB18B5F6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FD35E23"/>
    <w:multiLevelType w:val="hybridMultilevel"/>
    <w:tmpl w:val="1C8EEA60"/>
    <w:lvl w:ilvl="0" w:tplc="6108F7CE">
      <w:start w:val="1"/>
      <w:numFmt w:val="decimal"/>
      <w:lvlText w:val="1.1.%1."/>
      <w:lvlJc w:val="righ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A6C5A"/>
    <w:multiLevelType w:val="hybridMultilevel"/>
    <w:tmpl w:val="2BAA5FF4"/>
    <w:lvl w:ilvl="0" w:tplc="9434F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02965"/>
    <w:multiLevelType w:val="hybridMultilevel"/>
    <w:tmpl w:val="51C8FBA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34308"/>
    <w:multiLevelType w:val="hybridMultilevel"/>
    <w:tmpl w:val="ECB43B4C"/>
    <w:lvl w:ilvl="0" w:tplc="39643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F30B7"/>
    <w:multiLevelType w:val="multilevel"/>
    <w:tmpl w:val="582E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E3757F2"/>
    <w:multiLevelType w:val="hybridMultilevel"/>
    <w:tmpl w:val="C0028D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47"/>
    <w:rsid w:val="00095035"/>
    <w:rsid w:val="00095569"/>
    <w:rsid w:val="000D039A"/>
    <w:rsid w:val="000E17BE"/>
    <w:rsid w:val="001233DA"/>
    <w:rsid w:val="00127882"/>
    <w:rsid w:val="00144E3A"/>
    <w:rsid w:val="0018604A"/>
    <w:rsid w:val="001B120A"/>
    <w:rsid w:val="00280A08"/>
    <w:rsid w:val="002955A6"/>
    <w:rsid w:val="0034711B"/>
    <w:rsid w:val="00385265"/>
    <w:rsid w:val="003D1D88"/>
    <w:rsid w:val="003D2001"/>
    <w:rsid w:val="003D71F4"/>
    <w:rsid w:val="003F066C"/>
    <w:rsid w:val="00410679"/>
    <w:rsid w:val="0045321D"/>
    <w:rsid w:val="00463954"/>
    <w:rsid w:val="00487FEB"/>
    <w:rsid w:val="005E7B20"/>
    <w:rsid w:val="00606A9F"/>
    <w:rsid w:val="00616DFC"/>
    <w:rsid w:val="00623C01"/>
    <w:rsid w:val="00640E5B"/>
    <w:rsid w:val="00647521"/>
    <w:rsid w:val="0065100C"/>
    <w:rsid w:val="00675D57"/>
    <w:rsid w:val="006F21A9"/>
    <w:rsid w:val="007131D2"/>
    <w:rsid w:val="007704AF"/>
    <w:rsid w:val="00775AC6"/>
    <w:rsid w:val="007A227D"/>
    <w:rsid w:val="008062CC"/>
    <w:rsid w:val="00825A51"/>
    <w:rsid w:val="0092403E"/>
    <w:rsid w:val="00950AA9"/>
    <w:rsid w:val="00991DF0"/>
    <w:rsid w:val="009A6D20"/>
    <w:rsid w:val="009C2447"/>
    <w:rsid w:val="009C4AC8"/>
    <w:rsid w:val="00A770FC"/>
    <w:rsid w:val="00A836AD"/>
    <w:rsid w:val="00A92D5C"/>
    <w:rsid w:val="00AE30DB"/>
    <w:rsid w:val="00B20200"/>
    <w:rsid w:val="00B336F8"/>
    <w:rsid w:val="00B407BD"/>
    <w:rsid w:val="00B91C34"/>
    <w:rsid w:val="00BF186F"/>
    <w:rsid w:val="00C977BA"/>
    <w:rsid w:val="00CA5165"/>
    <w:rsid w:val="00CE653B"/>
    <w:rsid w:val="00CF0D0A"/>
    <w:rsid w:val="00CF454A"/>
    <w:rsid w:val="00D1443C"/>
    <w:rsid w:val="00D26A3A"/>
    <w:rsid w:val="00D914EB"/>
    <w:rsid w:val="00DC0FD4"/>
    <w:rsid w:val="00E16402"/>
    <w:rsid w:val="00E239E2"/>
    <w:rsid w:val="00E808A9"/>
    <w:rsid w:val="00E878AD"/>
    <w:rsid w:val="00ED22F0"/>
    <w:rsid w:val="00F00A0A"/>
    <w:rsid w:val="00F0426A"/>
    <w:rsid w:val="00F22497"/>
    <w:rsid w:val="00F8544C"/>
    <w:rsid w:val="00FA608D"/>
    <w:rsid w:val="00FB58D8"/>
    <w:rsid w:val="00FD4657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E31C"/>
  <w15:chartTrackingRefBased/>
  <w15:docId w15:val="{94CD3332-C1BD-4B82-A26E-6A10B637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120A"/>
    <w:pPr>
      <w:keepNext/>
      <w:keepLines/>
      <w:numPr>
        <w:numId w:val="6"/>
      </w:numPr>
      <w:spacing w:before="320" w:after="80" w:line="240" w:lineRule="auto"/>
      <w:jc w:val="center"/>
      <w:outlineLvl w:val="0"/>
    </w:pPr>
    <w:rPr>
      <w:rFonts w:ascii="Arial" w:eastAsiaTheme="majorEastAsia" w:hAnsi="Arial" w:cstheme="majorBidi"/>
      <w:sz w:val="2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B120A"/>
    <w:pPr>
      <w:keepNext/>
      <w:keepLines/>
      <w:numPr>
        <w:ilvl w:val="1"/>
        <w:numId w:val="6"/>
      </w:numPr>
      <w:spacing w:before="160" w:after="40" w:line="240" w:lineRule="auto"/>
      <w:outlineLvl w:val="1"/>
    </w:pPr>
    <w:rPr>
      <w:rFonts w:ascii="Arial" w:eastAsia="Times New Roman" w:hAnsi="Arial" w:cstheme="majorBidi"/>
      <w:b/>
      <w:szCs w:val="32"/>
      <w:lang w:eastAsia="fr-B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B120A"/>
    <w:pPr>
      <w:keepNext/>
      <w:keepLines/>
      <w:numPr>
        <w:ilvl w:val="2"/>
        <w:numId w:val="7"/>
      </w:numPr>
      <w:spacing w:before="160" w:after="0" w:line="240" w:lineRule="auto"/>
      <w:ind w:left="2136"/>
      <w:outlineLvl w:val="2"/>
    </w:pPr>
    <w:rPr>
      <w:rFonts w:ascii="Arial" w:eastAsia="Times New Roman" w:hAnsi="Arial" w:cstheme="majorBidi"/>
      <w:b/>
      <w:szCs w:val="32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33DA"/>
    <w:pPr>
      <w:keepNext/>
      <w:keepLines/>
      <w:spacing w:before="80" w:after="0" w:line="300" w:lineRule="auto"/>
      <w:outlineLvl w:val="3"/>
    </w:pPr>
    <w:rPr>
      <w:rFonts w:ascii="Arial" w:eastAsiaTheme="majorEastAsia" w:hAnsi="Arial" w:cstheme="majorBidi"/>
      <w:iCs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B120A"/>
    <w:rPr>
      <w:rFonts w:ascii="Arial" w:eastAsia="Times New Roman" w:hAnsi="Arial" w:cstheme="majorBidi"/>
      <w:b/>
      <w:szCs w:val="32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1B120A"/>
    <w:rPr>
      <w:rFonts w:ascii="Arial" w:eastAsiaTheme="majorEastAsia" w:hAnsi="Arial" w:cstheme="majorBidi"/>
      <w:sz w:val="24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1B120A"/>
    <w:rPr>
      <w:rFonts w:ascii="Arial" w:eastAsia="Times New Roman" w:hAnsi="Arial" w:cstheme="majorBidi"/>
      <w:b/>
      <w:szCs w:val="32"/>
      <w:lang w:eastAsia="fr-BE"/>
    </w:rPr>
  </w:style>
  <w:style w:type="character" w:customStyle="1" w:styleId="Titre4Car">
    <w:name w:val="Titre 4 Car"/>
    <w:basedOn w:val="Policepardfaut"/>
    <w:link w:val="Titre4"/>
    <w:uiPriority w:val="9"/>
    <w:semiHidden/>
    <w:rsid w:val="001233DA"/>
    <w:rPr>
      <w:rFonts w:ascii="Arial" w:eastAsiaTheme="majorEastAsia" w:hAnsi="Arial" w:cstheme="majorBidi"/>
      <w:iCs/>
      <w:szCs w:val="30"/>
    </w:rPr>
  </w:style>
  <w:style w:type="table" w:styleId="Grilledutableau">
    <w:name w:val="Table Grid"/>
    <w:basedOn w:val="TableauNormal"/>
    <w:uiPriority w:val="39"/>
    <w:rsid w:val="002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31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6DFC"/>
  </w:style>
  <w:style w:type="paragraph" w:styleId="Pieddepage">
    <w:name w:val="footer"/>
    <w:basedOn w:val="Normal"/>
    <w:link w:val="PieddepageCar"/>
    <w:uiPriority w:val="99"/>
    <w:unhideWhenUsed/>
    <w:rsid w:val="0061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6DFC"/>
  </w:style>
  <w:style w:type="paragraph" w:styleId="Sansinterligne">
    <w:name w:val="No Spacing"/>
    <w:link w:val="SansinterligneCar"/>
    <w:uiPriority w:val="1"/>
    <w:qFormat/>
    <w:rsid w:val="000E17BE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17BE"/>
    <w:rPr>
      <w:rFonts w:eastAsiaTheme="minorEastAsia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zzo%20Gregory\Downloads\Charte-de-projet-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0AA37D6E604C15A0CEA86654B8E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EE1039-8978-4D94-BF7B-8EABE4CBBFE6}"/>
      </w:docPartPr>
      <w:docPartBody>
        <w:p w:rsidR="00000000" w:rsidRDefault="009D7EC9" w:rsidP="009D7EC9">
          <w:pPr>
            <w:pStyle w:val="540AA37D6E604C15A0CEA86654B8E66D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F83B470100B4CD0BFBEF720EC00D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0E915C-94E3-4CAB-9196-25E6A4AA5736}"/>
      </w:docPartPr>
      <w:docPartBody>
        <w:p w:rsidR="00000000" w:rsidRDefault="009D7EC9" w:rsidP="009D7EC9">
          <w:pPr>
            <w:pStyle w:val="BF83B470100B4CD0BFBEF720EC00D9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77F0CF55C98B43DAADAD8C3E735EC8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05ACB6-A3BC-4BD9-A30F-0AE2BBFB640F}"/>
      </w:docPartPr>
      <w:docPartBody>
        <w:p w:rsidR="00000000" w:rsidRDefault="009D7EC9" w:rsidP="009D7EC9">
          <w:pPr>
            <w:pStyle w:val="77F0CF55C98B43DAADAD8C3E735EC89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7F7D7E54BAF44F2797C604FE57028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A300DB-6332-4074-AE3E-7DE48EFA3A3C}"/>
      </w:docPartPr>
      <w:docPartBody>
        <w:p w:rsidR="00000000" w:rsidRDefault="009D7EC9" w:rsidP="009D7EC9">
          <w:pPr>
            <w:pStyle w:val="7F7D7E54BAF44F2797C604FE57028387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63D775C376ED47D9972825A0F8F512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451686-B538-4B5A-9D21-839955F58DFC}"/>
      </w:docPartPr>
      <w:docPartBody>
        <w:p w:rsidR="00000000" w:rsidRDefault="009D7EC9" w:rsidP="009D7EC9">
          <w:pPr>
            <w:pStyle w:val="63D775C376ED47D9972825A0F8F512CE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C9"/>
    <w:rsid w:val="001B55A1"/>
    <w:rsid w:val="009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0AA37D6E604C15A0CEA86654B8E66D">
    <w:name w:val="540AA37D6E604C15A0CEA86654B8E66D"/>
    <w:rsid w:val="009D7EC9"/>
  </w:style>
  <w:style w:type="paragraph" w:customStyle="1" w:styleId="BF83B470100B4CD0BFBEF720EC00D96B">
    <w:name w:val="BF83B470100B4CD0BFBEF720EC00D96B"/>
    <w:rsid w:val="009D7EC9"/>
  </w:style>
  <w:style w:type="paragraph" w:customStyle="1" w:styleId="77F0CF55C98B43DAADAD8C3E735EC89C">
    <w:name w:val="77F0CF55C98B43DAADAD8C3E735EC89C"/>
    <w:rsid w:val="009D7EC9"/>
  </w:style>
  <w:style w:type="paragraph" w:customStyle="1" w:styleId="7F7D7E54BAF44F2797C604FE57028387">
    <w:name w:val="7F7D7E54BAF44F2797C604FE57028387"/>
    <w:rsid w:val="009D7EC9"/>
  </w:style>
  <w:style w:type="paragraph" w:customStyle="1" w:styleId="63D775C376ED47D9972825A0F8F512CE">
    <w:name w:val="63D775C376ED47D9972825A0F8F512CE"/>
    <w:rsid w:val="009D7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2021-06-19T00:00:00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433C2EC9C01409C8C963F6A8D7B67" ma:contentTypeVersion="0" ma:contentTypeDescription="Crée un document." ma:contentTypeScope="" ma:versionID="d1444eee07ed56a34e179831ef4874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E05145-389E-4F68-9B5C-EE21F512F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679162-9E79-47F3-93B8-BBEE6F550E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A5922A-9F28-4BB6-89EB-F8354FC591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Charte-de-projet-modele.dotx</Template>
  <TotalTime>571</TotalTime>
  <Pages>18</Pages>
  <Words>907</Words>
  <Characters>4991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DVPT SGBD</vt:lpstr>
      <vt:lpstr/>
    </vt:vector>
  </TitlesOfParts>
  <Company>IFOSUP WAVRE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DVPT SGBD</dc:title>
  <dc:subject>examen</dc:subject>
  <dc:creator>Gregory Cuozzo et Norman Piryns</dc:creator>
  <cp:keywords/>
  <dc:description/>
  <cp:lastModifiedBy>Grégory Cuozzo</cp:lastModifiedBy>
  <cp:revision>24</cp:revision>
  <dcterms:created xsi:type="dcterms:W3CDTF">2021-06-05T10:48:00Z</dcterms:created>
  <dcterms:modified xsi:type="dcterms:W3CDTF">2021-06-19T15:33:00Z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0x010100BC2433C2EC9C01409C8C963F6A8D7B67</vt:lpwstr>
  </property>
</Properties>
</file>